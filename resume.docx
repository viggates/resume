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2E7" w:rsidRDefault="00B313F0" w:rsidP="00DB54E3">
      <w:pPr>
        <w:pStyle w:val="Heading1"/>
        <w:jc w:val="center"/>
        <w:rPr>
          <w:szCs w:val="44"/>
        </w:rPr>
      </w:pPr>
      <w:r>
        <w:rPr>
          <w:szCs w:val="44"/>
        </w:rPr>
        <w:t>Vigneshvar Amarampedu Subramanian</w:t>
      </w:r>
    </w:p>
    <w:p w:rsidR="00DB54E3" w:rsidRDefault="00BF6BEC" w:rsidP="00BF6BEC">
      <w:pPr>
        <w:pStyle w:val="Body"/>
        <w:ind w:left="6480"/>
      </w:pPr>
      <w:r>
        <w:t xml:space="preserve"> </w:t>
      </w:r>
      <w:r w:rsidR="00DB54E3">
        <w:t xml:space="preserve">Email: </w:t>
      </w:r>
      <w:r>
        <w:t xml:space="preserve"> </w:t>
      </w:r>
      <w:hyperlink r:id="rId11" w:history="1">
        <w:r w:rsidR="00DB54E3" w:rsidRPr="00F51C6C">
          <w:rPr>
            <w:rStyle w:val="Hyperlink"/>
          </w:rPr>
          <w:t>vigneshvar.a.s@gmail.com</w:t>
        </w:r>
      </w:hyperlink>
    </w:p>
    <w:p w:rsidR="00DB54E3" w:rsidRPr="00DB54E3" w:rsidRDefault="00BF6BEC" w:rsidP="00BF6BEC">
      <w:pPr>
        <w:pStyle w:val="Body"/>
        <w:ind w:left="5760" w:firstLine="720"/>
        <w:jc w:val="both"/>
      </w:pPr>
      <w:r>
        <w:t xml:space="preserve"> </w:t>
      </w:r>
      <w:r w:rsidR="00DB54E3">
        <w:t>Mobile: +91 9962139125</w:t>
      </w:r>
    </w:p>
    <w:p w:rsidR="00542B39" w:rsidRPr="00F21958" w:rsidRDefault="007F0A9E" w:rsidP="00F7597B">
      <w:pPr>
        <w:pStyle w:val="Heading2"/>
      </w:pPr>
      <w:r>
        <w:t>Consultant Specialist</w:t>
      </w:r>
    </w:p>
    <w:p w:rsidR="006063C0" w:rsidRPr="00F21958" w:rsidRDefault="00D31604" w:rsidP="00F7597B">
      <w:pPr>
        <w:pStyle w:val="Intro"/>
      </w:pPr>
      <w:r>
        <w:t>A cloud enthusiast with 7</w:t>
      </w:r>
      <w:r w:rsidR="005B03C2">
        <w:t xml:space="preserve"> years and 7 months </w:t>
      </w:r>
      <w:r w:rsidR="00E67FD5">
        <w:t xml:space="preserve">of overall experience. </w:t>
      </w:r>
      <w:r w:rsidR="00B313F0">
        <w:t>Have good exposure on designing and developing cloud solutions</w:t>
      </w:r>
      <w:r w:rsidR="00762825">
        <w:t>.</w:t>
      </w:r>
      <w:r w:rsidR="00AF62AE">
        <w:t xml:space="preserve"> </w:t>
      </w:r>
      <w:r w:rsidR="00762825">
        <w:t>W</w:t>
      </w:r>
      <w:r w:rsidR="00B313F0">
        <w:t xml:space="preserve">ith </w:t>
      </w:r>
      <w:r w:rsidR="00A277AD">
        <w:t xml:space="preserve">an </w:t>
      </w:r>
      <w:r w:rsidR="00B313F0">
        <w:t xml:space="preserve">addiction to </w:t>
      </w:r>
      <w:r w:rsidR="00762825">
        <w:t>coding, I</w:t>
      </w:r>
      <w:r w:rsidR="00B313F0">
        <w:t xml:space="preserve"> have made several contributions to the </w:t>
      </w:r>
      <w:r w:rsidR="00B4257D">
        <w:t>open source</w:t>
      </w:r>
      <w:r w:rsidR="00B313F0">
        <w:t xml:space="preserve"> world.  </w:t>
      </w:r>
      <w:r w:rsidR="007F0A9E">
        <w:t>E</w:t>
      </w:r>
      <w:r w:rsidR="00B313F0">
        <w:t xml:space="preserve">ffective team player and </w:t>
      </w:r>
      <w:r w:rsidR="00A277AD">
        <w:t xml:space="preserve">a </w:t>
      </w:r>
      <w:r w:rsidR="00B313F0">
        <w:t>quick learner</w:t>
      </w:r>
      <w:r w:rsidR="007F0A9E">
        <w:t>,</w:t>
      </w:r>
      <w:r w:rsidR="00B313F0">
        <w:t xml:space="preserve"> who continuously seeks opportunities to master new domains and technologies.</w:t>
      </w:r>
    </w:p>
    <w:p w:rsidR="00F962E7" w:rsidRPr="00F21958" w:rsidRDefault="00F962E7" w:rsidP="005D67F2">
      <w:pPr>
        <w:pStyle w:val="Heading2"/>
      </w:pPr>
      <w:r w:rsidRPr="00F21958">
        <w:t>Core Competencies</w:t>
      </w:r>
    </w:p>
    <w:tbl>
      <w:tblPr>
        <w:tblW w:w="8875" w:type="dxa"/>
        <w:tblInd w:w="810" w:type="dxa"/>
        <w:tblLook w:val="0000"/>
      </w:tblPr>
      <w:tblGrid>
        <w:gridCol w:w="4500"/>
        <w:gridCol w:w="4375"/>
      </w:tblGrid>
      <w:tr w:rsidR="00B70261" w:rsidRPr="00F21958" w:rsidTr="009C1105">
        <w:trPr>
          <w:cantSplit/>
          <w:trHeight w:val="1800"/>
        </w:trPr>
        <w:tc>
          <w:tcPr>
            <w:tcW w:w="4500" w:type="dxa"/>
            <w:tcBorders>
              <w:bottom w:val="nil"/>
            </w:tcBorders>
          </w:tcPr>
          <w:p w:rsidR="00B70261" w:rsidRPr="00F21958" w:rsidRDefault="00780D23" w:rsidP="00B70261">
            <w:pPr>
              <w:pStyle w:val="BulletedList1"/>
            </w:pPr>
            <w:bookmarkStart w:id="0" w:name="_GoBack" w:colFirst="2" w:colLast="2"/>
            <w:r w:rsidRPr="00F21958">
              <w:t>T</w:t>
            </w:r>
            <w:r w:rsidR="00B70261" w:rsidRPr="00F21958">
              <w:t xml:space="preserve">echnical leadership </w:t>
            </w:r>
          </w:p>
          <w:p w:rsidR="004878A1" w:rsidRPr="00F21958" w:rsidRDefault="00A277AD" w:rsidP="004878A1">
            <w:pPr>
              <w:pStyle w:val="BulletedList1"/>
            </w:pPr>
            <w:r>
              <w:t>Cloud D</w:t>
            </w:r>
            <w:r w:rsidR="004878A1">
              <w:t>eveloper/</w:t>
            </w:r>
            <w:r w:rsidR="00524056">
              <w:t>D</w:t>
            </w:r>
            <w:r w:rsidR="004878A1">
              <w:t>evOps</w:t>
            </w:r>
          </w:p>
          <w:p w:rsidR="00B70261" w:rsidRPr="00F21958" w:rsidRDefault="004878A1" w:rsidP="00B70261">
            <w:pPr>
              <w:pStyle w:val="BulletedList1"/>
            </w:pPr>
            <w:r>
              <w:t>Continuous Integration and Deployment</w:t>
            </w:r>
          </w:p>
          <w:p w:rsidR="00B70261" w:rsidRPr="00F21958" w:rsidRDefault="004878A1" w:rsidP="00780D23">
            <w:pPr>
              <w:pStyle w:val="BulletedList1"/>
            </w:pPr>
            <w:r>
              <w:t>NoSQL database design and implementation</w:t>
            </w:r>
          </w:p>
        </w:tc>
        <w:tc>
          <w:tcPr>
            <w:tcW w:w="4375" w:type="dxa"/>
            <w:tcBorders>
              <w:bottom w:val="nil"/>
            </w:tcBorders>
          </w:tcPr>
          <w:p w:rsidR="00BE4990" w:rsidRPr="00F21958" w:rsidRDefault="00BE4990" w:rsidP="00BE4990">
            <w:pPr>
              <w:pStyle w:val="BulletedList1"/>
            </w:pPr>
            <w:r w:rsidRPr="00F21958">
              <w:t>Release/Deployment Management</w:t>
            </w:r>
          </w:p>
          <w:p w:rsidR="00780D23" w:rsidRDefault="004878A1" w:rsidP="00BE4990">
            <w:pPr>
              <w:pStyle w:val="BulletedList1"/>
            </w:pPr>
            <w:r>
              <w:t>Python</w:t>
            </w:r>
            <w:r w:rsidR="00A44768">
              <w:t xml:space="preserve"> Developer</w:t>
            </w:r>
          </w:p>
          <w:p w:rsidR="00D31604" w:rsidRDefault="00D31604" w:rsidP="00BE4990">
            <w:pPr>
              <w:pStyle w:val="BulletedList1"/>
            </w:pPr>
            <w:r>
              <w:t>Virtual Networking</w:t>
            </w:r>
          </w:p>
          <w:p w:rsidR="00640235" w:rsidRPr="00F21958" w:rsidRDefault="00640235" w:rsidP="00BE4990">
            <w:pPr>
              <w:pStyle w:val="BulletedList1"/>
            </w:pPr>
            <w:r>
              <w:t>Scrum Master</w:t>
            </w:r>
          </w:p>
        </w:tc>
      </w:tr>
    </w:tbl>
    <w:bookmarkEnd w:id="0"/>
    <w:p w:rsidR="00790EBC" w:rsidRPr="00F21958" w:rsidRDefault="00790EBC" w:rsidP="005D67F2">
      <w:pPr>
        <w:pStyle w:val="Heading2"/>
      </w:pPr>
      <w:r w:rsidRPr="00F21958">
        <w:t>Tools and Technologies</w:t>
      </w:r>
    </w:p>
    <w:tbl>
      <w:tblPr>
        <w:tblW w:w="9018" w:type="dxa"/>
        <w:tblInd w:w="810" w:type="dxa"/>
        <w:tblLook w:val="0000"/>
      </w:tblPr>
      <w:tblGrid>
        <w:gridCol w:w="3258"/>
        <w:gridCol w:w="2880"/>
        <w:gridCol w:w="2880"/>
      </w:tblGrid>
      <w:tr w:rsidR="00790EBC" w:rsidRPr="00F21958" w:rsidTr="009C1105">
        <w:trPr>
          <w:cantSplit/>
          <w:trHeight w:val="1172"/>
        </w:trPr>
        <w:tc>
          <w:tcPr>
            <w:tcW w:w="3258" w:type="dxa"/>
          </w:tcPr>
          <w:p w:rsidR="00357CD0" w:rsidRPr="00F21958" w:rsidRDefault="00502217" w:rsidP="00357CD0">
            <w:pPr>
              <w:pStyle w:val="BulletedList1"/>
            </w:pPr>
            <w:r>
              <w:t>Virtualization</w:t>
            </w:r>
          </w:p>
          <w:p w:rsidR="00357CD0" w:rsidRPr="00F21958" w:rsidRDefault="00502217" w:rsidP="00357CD0">
            <w:pPr>
              <w:pStyle w:val="BulletedList1"/>
            </w:pPr>
            <w:r>
              <w:t>Cloud</w:t>
            </w:r>
          </w:p>
          <w:p w:rsidR="00357CD0" w:rsidRPr="00F21958" w:rsidRDefault="00451C14" w:rsidP="00357CD0">
            <w:pPr>
              <w:pStyle w:val="BulletedList1"/>
            </w:pPr>
            <w:r>
              <w:t>Big data</w:t>
            </w:r>
          </w:p>
          <w:p w:rsidR="00357CD0" w:rsidRPr="00F21958" w:rsidRDefault="00502217" w:rsidP="00357CD0">
            <w:pPr>
              <w:pStyle w:val="BulletedList1"/>
            </w:pPr>
            <w:r>
              <w:t>C</w:t>
            </w:r>
          </w:p>
          <w:p w:rsidR="00357CD0" w:rsidRPr="00F21958" w:rsidRDefault="00502217" w:rsidP="00357CD0">
            <w:pPr>
              <w:pStyle w:val="BulletedList1"/>
            </w:pPr>
            <w:r>
              <w:t>C++</w:t>
            </w:r>
          </w:p>
          <w:p w:rsidR="00790EBC" w:rsidRDefault="00502217" w:rsidP="008A6FE1">
            <w:pPr>
              <w:pStyle w:val="BulletedList1"/>
            </w:pPr>
            <w:r>
              <w:t>Java</w:t>
            </w:r>
          </w:p>
          <w:p w:rsidR="00502217" w:rsidRDefault="00502217" w:rsidP="008A6FE1">
            <w:pPr>
              <w:pStyle w:val="BulletedList1"/>
            </w:pPr>
            <w:r>
              <w:t>Python</w:t>
            </w:r>
          </w:p>
          <w:p w:rsidR="00502217" w:rsidRDefault="00502217" w:rsidP="008A6FE1">
            <w:pPr>
              <w:pStyle w:val="BulletedList1"/>
            </w:pPr>
            <w:r>
              <w:t>Shell Scripting</w:t>
            </w:r>
          </w:p>
          <w:p w:rsidR="00E40755" w:rsidRPr="00F21958" w:rsidRDefault="00E40755" w:rsidP="008A6FE1">
            <w:pPr>
              <w:pStyle w:val="BulletedList1"/>
            </w:pPr>
            <w:r>
              <w:t>Virtual Networking</w:t>
            </w:r>
          </w:p>
        </w:tc>
        <w:tc>
          <w:tcPr>
            <w:tcW w:w="2880" w:type="dxa"/>
          </w:tcPr>
          <w:p w:rsidR="00357CD0" w:rsidRPr="00F21958" w:rsidRDefault="00502217" w:rsidP="00357CD0">
            <w:pPr>
              <w:pStyle w:val="BulletedList1"/>
            </w:pPr>
            <w:r>
              <w:t>Xen/Xen Server</w:t>
            </w:r>
          </w:p>
          <w:p w:rsidR="00357CD0" w:rsidRPr="00F21958" w:rsidRDefault="00502217" w:rsidP="00357CD0">
            <w:pPr>
              <w:pStyle w:val="BulletedList1"/>
            </w:pPr>
            <w:r>
              <w:t>KVM</w:t>
            </w:r>
          </w:p>
          <w:p w:rsidR="00357CD0" w:rsidRPr="00F21958" w:rsidRDefault="00502217" w:rsidP="00357CD0">
            <w:pPr>
              <w:pStyle w:val="BulletedList1"/>
            </w:pPr>
            <w:r>
              <w:t>VMware ESXI</w:t>
            </w:r>
          </w:p>
          <w:p w:rsidR="00BE4990" w:rsidRDefault="00502217" w:rsidP="00BE4990">
            <w:pPr>
              <w:pStyle w:val="BulletedList1"/>
            </w:pPr>
            <w:r>
              <w:t>VMware Vsphere</w:t>
            </w:r>
          </w:p>
          <w:p w:rsidR="00502217" w:rsidRDefault="00502217" w:rsidP="00BE4990">
            <w:pPr>
              <w:pStyle w:val="BulletedList1"/>
            </w:pPr>
            <w:r>
              <w:t>VMware Vcloud Director</w:t>
            </w:r>
          </w:p>
          <w:p w:rsidR="00AA0400" w:rsidRPr="00F21958" w:rsidRDefault="00AA0400" w:rsidP="00AA0400">
            <w:pPr>
              <w:pStyle w:val="BulletedList1"/>
            </w:pPr>
            <w:r>
              <w:t>Openstack</w:t>
            </w:r>
          </w:p>
          <w:p w:rsidR="00AA0400" w:rsidRPr="00F21958" w:rsidRDefault="00AA0400" w:rsidP="00AA0400">
            <w:pPr>
              <w:pStyle w:val="BulletedList1"/>
            </w:pPr>
            <w:r>
              <w:t>Eucalyptus</w:t>
            </w:r>
          </w:p>
          <w:p w:rsidR="00AA0400" w:rsidRDefault="00AA0400" w:rsidP="00AA0400">
            <w:pPr>
              <w:pStyle w:val="BulletedList1"/>
            </w:pPr>
            <w:r>
              <w:t>CloudStack</w:t>
            </w:r>
          </w:p>
          <w:p w:rsidR="00CA6DD7" w:rsidRPr="00F21958" w:rsidRDefault="00CA6DD7" w:rsidP="00AA0400">
            <w:pPr>
              <w:pStyle w:val="BulletedList1"/>
            </w:pPr>
            <w:r>
              <w:t>Cloud Formation/Heat Templates</w:t>
            </w:r>
          </w:p>
          <w:p w:rsidR="00AA0400" w:rsidRPr="00F21958" w:rsidRDefault="00AA0400" w:rsidP="00AA0400">
            <w:pPr>
              <w:pStyle w:val="BulletedList1"/>
              <w:numPr>
                <w:ilvl w:val="0"/>
                <w:numId w:val="0"/>
              </w:numPr>
              <w:ind w:left="720"/>
            </w:pPr>
          </w:p>
        </w:tc>
        <w:tc>
          <w:tcPr>
            <w:tcW w:w="2880" w:type="dxa"/>
          </w:tcPr>
          <w:p w:rsidR="00357CD0" w:rsidRPr="00F21958" w:rsidRDefault="00502217" w:rsidP="00357CD0">
            <w:pPr>
              <w:pStyle w:val="BulletedList1"/>
            </w:pPr>
            <w:r>
              <w:t>Hadoop</w:t>
            </w:r>
          </w:p>
          <w:p w:rsidR="00357CD0" w:rsidRPr="00F21958" w:rsidRDefault="00502217" w:rsidP="00357CD0">
            <w:pPr>
              <w:pStyle w:val="BulletedList1"/>
            </w:pPr>
            <w:r>
              <w:t>Storm</w:t>
            </w:r>
          </w:p>
          <w:p w:rsidR="00357CD0" w:rsidRPr="00F21958" w:rsidRDefault="00502217" w:rsidP="00357CD0">
            <w:pPr>
              <w:pStyle w:val="BulletedList1"/>
            </w:pPr>
            <w:r>
              <w:t>DRBD</w:t>
            </w:r>
          </w:p>
          <w:p w:rsidR="00357CD0" w:rsidRPr="00F21958" w:rsidRDefault="00502217" w:rsidP="00357CD0">
            <w:pPr>
              <w:pStyle w:val="BulletedList1"/>
            </w:pPr>
            <w:r>
              <w:t>Cassandra</w:t>
            </w:r>
          </w:p>
          <w:p w:rsidR="00790EBC" w:rsidRPr="00F21958" w:rsidRDefault="00502217" w:rsidP="00BE4990">
            <w:pPr>
              <w:pStyle w:val="BulletedList1"/>
            </w:pPr>
            <w:r>
              <w:t>Puppet</w:t>
            </w:r>
          </w:p>
          <w:p w:rsidR="008A6FE1" w:rsidRDefault="00502217" w:rsidP="00BE4990">
            <w:pPr>
              <w:pStyle w:val="BulletedList1"/>
            </w:pPr>
            <w:r>
              <w:t>MySql</w:t>
            </w:r>
          </w:p>
          <w:p w:rsidR="00502217" w:rsidRDefault="00502217" w:rsidP="00BE4990">
            <w:pPr>
              <w:pStyle w:val="BulletedList1"/>
            </w:pPr>
            <w:r>
              <w:t>PostgresSql</w:t>
            </w:r>
          </w:p>
          <w:p w:rsidR="006A0CA8" w:rsidRDefault="006A0CA8" w:rsidP="00BE4990">
            <w:pPr>
              <w:pStyle w:val="BulletedList1"/>
            </w:pPr>
            <w:r>
              <w:t>Linux/Windows</w:t>
            </w:r>
          </w:p>
          <w:p w:rsidR="00D31604" w:rsidRDefault="00D31604" w:rsidP="00BE4990">
            <w:pPr>
              <w:pStyle w:val="BulletedList1"/>
            </w:pPr>
            <w:r>
              <w:t>Salt stack</w:t>
            </w:r>
          </w:p>
          <w:p w:rsidR="00F15B08" w:rsidRDefault="00F15B08" w:rsidP="00BE4990">
            <w:pPr>
              <w:pStyle w:val="BulletedList1"/>
            </w:pPr>
            <w:r>
              <w:t>Docker</w:t>
            </w:r>
          </w:p>
          <w:p w:rsidR="004D7511" w:rsidRPr="00F21958" w:rsidRDefault="004D7511" w:rsidP="00BE4990">
            <w:pPr>
              <w:pStyle w:val="BulletedList1"/>
            </w:pPr>
            <w:r>
              <w:t>GIT</w:t>
            </w:r>
          </w:p>
        </w:tc>
      </w:tr>
    </w:tbl>
    <w:p w:rsidR="00B70261" w:rsidRPr="00F21958" w:rsidRDefault="00B70261" w:rsidP="00B70261">
      <w:pPr>
        <w:pStyle w:val="Heading2"/>
      </w:pPr>
      <w:r w:rsidRPr="00F21958">
        <w:lastRenderedPageBreak/>
        <w:t>Educational Qualifications</w:t>
      </w:r>
    </w:p>
    <w:p w:rsidR="00B70261" w:rsidRPr="00F21958" w:rsidRDefault="00F9109A" w:rsidP="006B2DBF">
      <w:pPr>
        <w:pStyle w:val="BulletedList1"/>
        <w:ind w:left="1440"/>
        <w:rPr>
          <w:i/>
          <w:iCs/>
        </w:rPr>
      </w:pPr>
      <w:r>
        <w:t>B.E in Electronics and Communication(ECE</w:t>
      </w:r>
      <w:r w:rsidR="00B70261" w:rsidRPr="00F21958">
        <w:t xml:space="preserve">), </w:t>
      </w:r>
      <w:r w:rsidR="00566BFA">
        <w:t xml:space="preserve">First </w:t>
      </w:r>
      <w:r w:rsidR="00B70261" w:rsidRPr="00F21958">
        <w:t>Class</w:t>
      </w:r>
      <w:r w:rsidR="00566BFA">
        <w:t xml:space="preserve"> with 74%</w:t>
      </w:r>
      <w:r w:rsidR="00B70261" w:rsidRPr="00F21958">
        <w:t xml:space="preserve">, </w:t>
      </w:r>
      <w:r w:rsidR="00566BFA">
        <w:t>Meenakshi College of Engineering</w:t>
      </w:r>
      <w:r w:rsidR="00B70261" w:rsidRPr="00F21958">
        <w:t xml:space="preserve">, </w:t>
      </w:r>
      <w:r w:rsidR="00566BFA">
        <w:t>Anna University</w:t>
      </w:r>
      <w:r w:rsidR="00B70261" w:rsidRPr="00F21958">
        <w:t xml:space="preserve"> (200</w:t>
      </w:r>
      <w:r w:rsidR="00566BFA">
        <w:t>6-2010</w:t>
      </w:r>
      <w:r w:rsidR="00B70261" w:rsidRPr="00F21958">
        <w:t>)</w:t>
      </w:r>
    </w:p>
    <w:p w:rsidR="00B70261" w:rsidRPr="00F21958" w:rsidRDefault="00B70261" w:rsidP="00B70261">
      <w:pPr>
        <w:pStyle w:val="Heading2"/>
      </w:pPr>
      <w:r w:rsidRPr="00F21958">
        <w:t>Achievements &amp; Certifications</w:t>
      </w:r>
    </w:p>
    <w:p w:rsidR="006021CE" w:rsidRDefault="006021CE" w:rsidP="006B2DBF">
      <w:pPr>
        <w:pStyle w:val="BulletedList1"/>
        <w:ind w:left="1440"/>
      </w:pPr>
      <w:r>
        <w:t>Completed certification from Salt stack as Salt stack certified Engineer (</w:t>
      </w:r>
      <w:r w:rsidRPr="006021CE">
        <w:t>SSCE2</w:t>
      </w:r>
      <w:r>
        <w:t>)</w:t>
      </w:r>
    </w:p>
    <w:p w:rsidR="00D31604" w:rsidRDefault="006021CE" w:rsidP="006021CE">
      <w:pPr>
        <w:pStyle w:val="BulletedList1"/>
        <w:numPr>
          <w:ilvl w:val="2"/>
          <w:numId w:val="16"/>
        </w:numPr>
      </w:pPr>
      <w:r w:rsidRPr="006021CE">
        <w:t>https://ssc.saltstack.com/</w:t>
      </w:r>
      <w:r>
        <w:t xml:space="preserve"> </w:t>
      </w:r>
    </w:p>
    <w:p w:rsidR="006021CE" w:rsidRDefault="006021CE" w:rsidP="006021CE">
      <w:pPr>
        <w:pStyle w:val="BulletedList1"/>
        <w:numPr>
          <w:ilvl w:val="2"/>
          <w:numId w:val="16"/>
        </w:numPr>
      </w:pPr>
      <w:r>
        <w:t xml:space="preserve">Certification Id : </w:t>
      </w:r>
      <w:r w:rsidRPr="006021CE">
        <w:t>0x9DC93FB5</w:t>
      </w:r>
    </w:p>
    <w:p w:rsidR="00F75EAF" w:rsidRDefault="00FA1D24" w:rsidP="006B2DBF">
      <w:pPr>
        <w:pStyle w:val="BulletedList1"/>
        <w:ind w:left="1440"/>
      </w:pPr>
      <w:r>
        <w:t>Recognized by Openstack clo</w:t>
      </w:r>
      <w:r w:rsidR="00A277AD">
        <w:t>ud community as one of the</w:t>
      </w:r>
      <w:r>
        <w:t xml:space="preserve"> contributor</w:t>
      </w:r>
      <w:r w:rsidR="00A277AD">
        <w:t>s</w:t>
      </w:r>
      <w:r>
        <w:t xml:space="preserve"> and sponsored to participate in design summits happening across the World</w:t>
      </w:r>
      <w:r w:rsidR="002346C4">
        <w:t>.</w:t>
      </w:r>
    </w:p>
    <w:p w:rsidR="002346C4" w:rsidRDefault="002346C4" w:rsidP="002346C4">
      <w:pPr>
        <w:pStyle w:val="BulletedList1"/>
        <w:numPr>
          <w:ilvl w:val="2"/>
          <w:numId w:val="16"/>
        </w:numPr>
      </w:pPr>
      <w:r>
        <w:t>Openstack Summit in Paris, France</w:t>
      </w:r>
    </w:p>
    <w:p w:rsidR="002346C4" w:rsidRDefault="002346C4" w:rsidP="002346C4">
      <w:pPr>
        <w:pStyle w:val="BulletedList1"/>
        <w:numPr>
          <w:ilvl w:val="2"/>
          <w:numId w:val="16"/>
        </w:numPr>
      </w:pPr>
      <w:r>
        <w:t>Openstack Summit in Vancouver BC, Canada</w:t>
      </w:r>
    </w:p>
    <w:p w:rsidR="00FA1D24" w:rsidRDefault="009D189F" w:rsidP="006B2DBF">
      <w:pPr>
        <w:pStyle w:val="BulletedList1"/>
        <w:ind w:left="1440"/>
      </w:pPr>
      <w:r>
        <w:t>Key presenter on various workshops on cloud and big data</w:t>
      </w:r>
      <w:r w:rsidR="000965AF">
        <w:t>.</w:t>
      </w:r>
    </w:p>
    <w:p w:rsidR="00601D1A" w:rsidRDefault="00D161B4" w:rsidP="00601D1A">
      <w:pPr>
        <w:pStyle w:val="BulletedList1"/>
        <w:ind w:left="1440"/>
      </w:pPr>
      <w:r>
        <w:t>This is my technical blog – http://key-value.blogspot.com</w:t>
      </w:r>
    </w:p>
    <w:p w:rsidR="009D189F" w:rsidRDefault="00736B0A" w:rsidP="006B2DBF">
      <w:pPr>
        <w:pStyle w:val="BulletedList1"/>
        <w:ind w:left="1440"/>
      </w:pPr>
      <w:r>
        <w:t>Recognized and awarded by client fo</w:t>
      </w:r>
      <w:r w:rsidR="00790EEB">
        <w:t xml:space="preserve">r </w:t>
      </w:r>
      <w:r w:rsidR="004F2240">
        <w:t>project contribution</w:t>
      </w:r>
      <w:r w:rsidR="00A277AD">
        <w:t>s</w:t>
      </w:r>
      <w:r w:rsidR="00790EEB">
        <w:t>.</w:t>
      </w:r>
    </w:p>
    <w:p w:rsidR="001139B3" w:rsidRPr="00F21958" w:rsidRDefault="001139B3" w:rsidP="001139B3">
      <w:pPr>
        <w:pStyle w:val="Heading2"/>
        <w:ind w:left="0" w:firstLine="720"/>
      </w:pPr>
      <w:r>
        <w:t xml:space="preserve">Organizational and Non Project </w:t>
      </w:r>
      <w:r w:rsidRPr="00F21958">
        <w:t>Responsibilities</w:t>
      </w:r>
    </w:p>
    <w:p w:rsidR="001139B3" w:rsidRDefault="001139B3" w:rsidP="001139B3">
      <w:pPr>
        <w:pStyle w:val="BulletedList1"/>
        <w:ind w:left="1440"/>
      </w:pPr>
      <w:r>
        <w:t>Scrum Master</w:t>
      </w:r>
    </w:p>
    <w:p w:rsidR="001139B3" w:rsidRDefault="001139B3" w:rsidP="001139B3">
      <w:pPr>
        <w:pStyle w:val="BulletedList1"/>
        <w:ind w:left="1440"/>
      </w:pPr>
      <w:r w:rsidRPr="00F21958">
        <w:t xml:space="preserve">Mentor and coach junior team members </w:t>
      </w:r>
    </w:p>
    <w:p w:rsidR="001139B3" w:rsidRPr="00F21958" w:rsidRDefault="001139B3" w:rsidP="001139B3">
      <w:pPr>
        <w:pStyle w:val="BulletedList1"/>
        <w:ind w:left="1440"/>
      </w:pPr>
      <w:r>
        <w:t>Propose new ideas and provide solutions</w:t>
      </w:r>
    </w:p>
    <w:p w:rsidR="001139B3" w:rsidRPr="00F21958" w:rsidRDefault="001139B3" w:rsidP="001139B3">
      <w:pPr>
        <w:pStyle w:val="BulletedList1"/>
        <w:ind w:left="1440"/>
      </w:pPr>
      <w:r w:rsidRPr="00F21958">
        <w:t>Contribute to the development of the Software Engineering competency</w:t>
      </w:r>
    </w:p>
    <w:p w:rsidR="001139B3" w:rsidRPr="00F21958" w:rsidRDefault="001139B3" w:rsidP="001139B3">
      <w:pPr>
        <w:pStyle w:val="BulletedList1"/>
        <w:ind w:left="1440"/>
      </w:pPr>
      <w:r w:rsidRPr="00F21958">
        <w:t>Conduct training sessions and TechTalks</w:t>
      </w:r>
    </w:p>
    <w:p w:rsidR="001139B3" w:rsidRPr="00F21958" w:rsidRDefault="001139B3" w:rsidP="001139B3">
      <w:pPr>
        <w:pStyle w:val="BulletedList1"/>
        <w:numPr>
          <w:ilvl w:val="0"/>
          <w:numId w:val="0"/>
        </w:numPr>
        <w:ind w:left="720" w:hanging="360"/>
      </w:pPr>
    </w:p>
    <w:p w:rsidR="006D2F5F" w:rsidRPr="00F21958" w:rsidRDefault="006D2F5F" w:rsidP="009D33F9">
      <w:pPr>
        <w:pStyle w:val="Heading2"/>
        <w:ind w:left="0" w:firstLine="720"/>
      </w:pPr>
      <w:r w:rsidRPr="00F21958">
        <w:lastRenderedPageBreak/>
        <w:t>Project</w:t>
      </w:r>
      <w:r w:rsidR="00D53764">
        <w:t>(</w:t>
      </w:r>
      <w:r w:rsidRPr="00F21958">
        <w:t>s</w:t>
      </w:r>
      <w:r w:rsidR="00D53764">
        <w:t>)</w:t>
      </w:r>
      <w:r w:rsidRPr="00F21958">
        <w:t xml:space="preserve"> W</w:t>
      </w:r>
      <w:r w:rsidR="00A26DCA">
        <w:t xml:space="preserve">orked </w:t>
      </w:r>
      <w:r>
        <w:t>at First Data</w:t>
      </w:r>
    </w:p>
    <w:p w:rsidR="006D2F5F" w:rsidRPr="00F21958" w:rsidRDefault="006D2F5F" w:rsidP="006D2F5F">
      <w:pPr>
        <w:pStyle w:val="ExperienceTitleChar2"/>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7464"/>
      </w:tblGrid>
      <w:tr w:rsidR="006D2F5F" w:rsidRPr="00F21958" w:rsidTr="006064BD">
        <w:tc>
          <w:tcPr>
            <w:tcW w:w="2018" w:type="dxa"/>
            <w:shd w:val="clear" w:color="auto" w:fill="F2F2F2" w:themeFill="background1" w:themeFillShade="F2"/>
            <w:tcMar>
              <w:top w:w="86" w:type="dxa"/>
              <w:left w:w="115" w:type="dxa"/>
              <w:bottom w:w="86" w:type="dxa"/>
              <w:right w:w="115" w:type="dxa"/>
            </w:tcMar>
          </w:tcPr>
          <w:p w:rsidR="006D2F5F" w:rsidRPr="00F21958" w:rsidRDefault="006D2F5F" w:rsidP="00892B41">
            <w:pPr>
              <w:pStyle w:val="ProjectDetails"/>
            </w:pPr>
            <w:r w:rsidRPr="00F21958">
              <w:t>Project</w:t>
            </w:r>
          </w:p>
        </w:tc>
        <w:tc>
          <w:tcPr>
            <w:tcW w:w="7464" w:type="dxa"/>
            <w:tcMar>
              <w:top w:w="86" w:type="dxa"/>
              <w:left w:w="115" w:type="dxa"/>
              <w:bottom w:w="86" w:type="dxa"/>
              <w:right w:w="115" w:type="dxa"/>
            </w:tcMar>
          </w:tcPr>
          <w:p w:rsidR="006D2F5F" w:rsidRPr="00F21958" w:rsidRDefault="006D2F5F" w:rsidP="006D2F5F">
            <w:pPr>
              <w:pStyle w:val="ProjectDetails"/>
            </w:pPr>
            <w:r>
              <w:t>Jupiter</w:t>
            </w:r>
            <w:r w:rsidRPr="00F21958">
              <w:t xml:space="preserve">, </w:t>
            </w:r>
            <w:r>
              <w:t>First Data Development – Chennai</w:t>
            </w:r>
          </w:p>
        </w:tc>
      </w:tr>
      <w:tr w:rsidR="006D2F5F" w:rsidRPr="00F21958" w:rsidTr="006064BD">
        <w:tc>
          <w:tcPr>
            <w:tcW w:w="2018" w:type="dxa"/>
            <w:shd w:val="clear" w:color="auto" w:fill="F2F2F2" w:themeFill="background1" w:themeFillShade="F2"/>
            <w:tcMar>
              <w:top w:w="86" w:type="dxa"/>
              <w:left w:w="115" w:type="dxa"/>
              <w:bottom w:w="86" w:type="dxa"/>
              <w:right w:w="115" w:type="dxa"/>
            </w:tcMar>
          </w:tcPr>
          <w:p w:rsidR="006D2F5F" w:rsidRPr="00F21958" w:rsidRDefault="006D2F5F" w:rsidP="00892B41">
            <w:pPr>
              <w:pStyle w:val="ProjectDetails"/>
            </w:pPr>
            <w:r w:rsidRPr="00F21958">
              <w:t xml:space="preserve">Role </w:t>
            </w:r>
          </w:p>
        </w:tc>
        <w:tc>
          <w:tcPr>
            <w:tcW w:w="7464" w:type="dxa"/>
            <w:tcMar>
              <w:top w:w="86" w:type="dxa"/>
              <w:left w:w="115" w:type="dxa"/>
              <w:bottom w:w="86" w:type="dxa"/>
              <w:right w:w="115" w:type="dxa"/>
            </w:tcMar>
          </w:tcPr>
          <w:p w:rsidR="006D2F5F" w:rsidRPr="00F21958" w:rsidRDefault="006D2F5F" w:rsidP="00892B41">
            <w:pPr>
              <w:pStyle w:val="ExperienceTitleChar2"/>
              <w:rPr>
                <w:rFonts w:ascii="Calibri" w:hAnsi="Calibri"/>
                <w:sz w:val="22"/>
                <w:szCs w:val="22"/>
              </w:rPr>
            </w:pPr>
            <w:r>
              <w:rPr>
                <w:rFonts w:ascii="Calibri" w:hAnsi="Calibri"/>
                <w:sz w:val="22"/>
                <w:szCs w:val="22"/>
              </w:rPr>
              <w:t>Application Analyst</w:t>
            </w:r>
          </w:p>
        </w:tc>
      </w:tr>
      <w:tr w:rsidR="006D2F5F" w:rsidRPr="00F21958" w:rsidTr="006064BD">
        <w:tc>
          <w:tcPr>
            <w:tcW w:w="2018" w:type="dxa"/>
            <w:shd w:val="clear" w:color="auto" w:fill="F2F2F2" w:themeFill="background1" w:themeFillShade="F2"/>
            <w:tcMar>
              <w:top w:w="86" w:type="dxa"/>
              <w:left w:w="115" w:type="dxa"/>
              <w:bottom w:w="86" w:type="dxa"/>
              <w:right w:w="115" w:type="dxa"/>
            </w:tcMar>
          </w:tcPr>
          <w:p w:rsidR="006D2F5F" w:rsidRPr="00F21958" w:rsidRDefault="006D2F5F" w:rsidP="00892B41">
            <w:pPr>
              <w:pStyle w:val="ProjectDetails"/>
            </w:pPr>
            <w:r w:rsidRPr="00F21958">
              <w:t>Duration</w:t>
            </w:r>
          </w:p>
        </w:tc>
        <w:tc>
          <w:tcPr>
            <w:tcW w:w="7464" w:type="dxa"/>
            <w:tcMar>
              <w:top w:w="86" w:type="dxa"/>
              <w:left w:w="115" w:type="dxa"/>
              <w:bottom w:w="86" w:type="dxa"/>
              <w:right w:w="115" w:type="dxa"/>
            </w:tcMar>
          </w:tcPr>
          <w:p w:rsidR="006D2F5F" w:rsidRPr="00F21958" w:rsidRDefault="006D2F5F" w:rsidP="00892B41">
            <w:pPr>
              <w:pStyle w:val="ExperienceTitleChar2"/>
              <w:rPr>
                <w:rFonts w:ascii="Calibri" w:hAnsi="Calibri"/>
                <w:sz w:val="22"/>
                <w:szCs w:val="22"/>
              </w:rPr>
            </w:pPr>
            <w:r>
              <w:rPr>
                <w:rFonts w:ascii="Calibri" w:hAnsi="Calibri"/>
                <w:sz w:val="22"/>
                <w:szCs w:val="22"/>
              </w:rPr>
              <w:t>Nov</w:t>
            </w:r>
            <w:r w:rsidRPr="00F21958">
              <w:rPr>
                <w:rFonts w:ascii="Calibri" w:hAnsi="Calibri"/>
                <w:sz w:val="22"/>
                <w:szCs w:val="22"/>
              </w:rPr>
              <w:t xml:space="preserve"> 201</w:t>
            </w:r>
            <w:r>
              <w:rPr>
                <w:rFonts w:ascii="Calibri" w:hAnsi="Calibri"/>
                <w:sz w:val="22"/>
                <w:szCs w:val="22"/>
              </w:rPr>
              <w:t>6</w:t>
            </w:r>
            <w:r w:rsidRPr="00F21958">
              <w:rPr>
                <w:rFonts w:ascii="Calibri" w:hAnsi="Calibri"/>
                <w:sz w:val="22"/>
                <w:szCs w:val="22"/>
              </w:rPr>
              <w:t xml:space="preserve"> to </w:t>
            </w:r>
            <w:r w:rsidR="00A277AD">
              <w:rPr>
                <w:rFonts w:ascii="Calibri" w:hAnsi="Calibri"/>
                <w:sz w:val="22"/>
                <w:szCs w:val="22"/>
              </w:rPr>
              <w:t xml:space="preserve">till </w:t>
            </w:r>
            <w:r w:rsidRPr="00F21958">
              <w:rPr>
                <w:rFonts w:ascii="Calibri" w:hAnsi="Calibri"/>
                <w:sz w:val="22"/>
                <w:szCs w:val="22"/>
              </w:rPr>
              <w:t>date</w:t>
            </w:r>
          </w:p>
        </w:tc>
      </w:tr>
      <w:tr w:rsidR="006D2F5F" w:rsidRPr="00F21958" w:rsidTr="006064BD">
        <w:tc>
          <w:tcPr>
            <w:tcW w:w="2018" w:type="dxa"/>
            <w:shd w:val="clear" w:color="auto" w:fill="F2F2F2" w:themeFill="background1" w:themeFillShade="F2"/>
            <w:tcMar>
              <w:top w:w="86" w:type="dxa"/>
              <w:left w:w="115" w:type="dxa"/>
              <w:bottom w:w="86" w:type="dxa"/>
              <w:right w:w="115" w:type="dxa"/>
            </w:tcMar>
          </w:tcPr>
          <w:p w:rsidR="006D2F5F" w:rsidRPr="00F21958" w:rsidRDefault="006D2F5F" w:rsidP="00892B41">
            <w:pPr>
              <w:pStyle w:val="ProjectDetails"/>
            </w:pPr>
            <w:r w:rsidRPr="00F21958">
              <w:t>Domain</w:t>
            </w:r>
          </w:p>
        </w:tc>
        <w:tc>
          <w:tcPr>
            <w:tcW w:w="7464" w:type="dxa"/>
            <w:tcMar>
              <w:top w:w="86" w:type="dxa"/>
              <w:left w:w="115" w:type="dxa"/>
              <w:bottom w:w="86" w:type="dxa"/>
              <w:right w:w="115" w:type="dxa"/>
            </w:tcMar>
          </w:tcPr>
          <w:p w:rsidR="006D2F5F" w:rsidRPr="00F21958" w:rsidRDefault="006D2F5F" w:rsidP="00892B41">
            <w:pPr>
              <w:pStyle w:val="ExperienceTitleChar2"/>
              <w:rPr>
                <w:rFonts w:ascii="Calibri" w:hAnsi="Calibri"/>
                <w:sz w:val="22"/>
                <w:szCs w:val="22"/>
              </w:rPr>
            </w:pPr>
            <w:r>
              <w:rPr>
                <w:rFonts w:ascii="Calibri" w:hAnsi="Calibri"/>
                <w:sz w:val="22"/>
                <w:szCs w:val="22"/>
              </w:rPr>
              <w:t>Cloud Automation/Python Developer</w:t>
            </w:r>
          </w:p>
        </w:tc>
      </w:tr>
      <w:tr w:rsidR="006D2F5F" w:rsidRPr="00F21958" w:rsidTr="006064BD">
        <w:tc>
          <w:tcPr>
            <w:tcW w:w="2018" w:type="dxa"/>
            <w:shd w:val="clear" w:color="auto" w:fill="F2F2F2" w:themeFill="background1" w:themeFillShade="F2"/>
            <w:tcMar>
              <w:top w:w="86" w:type="dxa"/>
              <w:left w:w="115" w:type="dxa"/>
              <w:bottom w:w="86" w:type="dxa"/>
              <w:right w:w="115" w:type="dxa"/>
            </w:tcMar>
          </w:tcPr>
          <w:p w:rsidR="006D2F5F" w:rsidRPr="00F21958" w:rsidRDefault="006D2F5F" w:rsidP="00892B41">
            <w:pPr>
              <w:pStyle w:val="ProjectDetails"/>
            </w:pPr>
            <w:r w:rsidRPr="00F21958">
              <w:t>Technology</w:t>
            </w:r>
          </w:p>
        </w:tc>
        <w:tc>
          <w:tcPr>
            <w:tcW w:w="7464" w:type="dxa"/>
            <w:tcMar>
              <w:top w:w="86" w:type="dxa"/>
              <w:left w:w="115" w:type="dxa"/>
              <w:bottom w:w="86" w:type="dxa"/>
              <w:right w:w="115" w:type="dxa"/>
            </w:tcMar>
          </w:tcPr>
          <w:p w:rsidR="006D2F5F" w:rsidRPr="00F21958" w:rsidRDefault="006D2F5F" w:rsidP="006D2F5F">
            <w:pPr>
              <w:pStyle w:val="ExperienceTitleChar2"/>
              <w:rPr>
                <w:rFonts w:ascii="Calibri" w:hAnsi="Calibri"/>
                <w:sz w:val="22"/>
                <w:szCs w:val="22"/>
              </w:rPr>
            </w:pPr>
            <w:r>
              <w:rPr>
                <w:rFonts w:ascii="Calibri" w:hAnsi="Calibri"/>
                <w:sz w:val="22"/>
                <w:szCs w:val="22"/>
              </w:rPr>
              <w:t xml:space="preserve">Python, Openstack, KVM, </w:t>
            </w:r>
            <w:r w:rsidR="001155AE">
              <w:rPr>
                <w:rFonts w:ascii="Calibri" w:hAnsi="Calibri"/>
                <w:sz w:val="22"/>
                <w:szCs w:val="22"/>
              </w:rPr>
              <w:t xml:space="preserve">VMware, </w:t>
            </w:r>
            <w:r>
              <w:rPr>
                <w:rFonts w:ascii="Calibri" w:hAnsi="Calibri"/>
                <w:sz w:val="22"/>
                <w:szCs w:val="22"/>
              </w:rPr>
              <w:t>SaltStack, AngularJS, Flask, RabbitMQ, Amazon AWS, Ceph, GlusterFS, Cloud Foundry, Jenkins, Consul, Linux, Cassandra</w:t>
            </w:r>
          </w:p>
        </w:tc>
      </w:tr>
      <w:tr w:rsidR="006D2F5F" w:rsidRPr="00F21958" w:rsidTr="006064BD">
        <w:tc>
          <w:tcPr>
            <w:tcW w:w="2018" w:type="dxa"/>
            <w:shd w:val="clear" w:color="auto" w:fill="F2F2F2" w:themeFill="background1" w:themeFillShade="F2"/>
            <w:tcMar>
              <w:top w:w="86" w:type="dxa"/>
              <w:left w:w="115" w:type="dxa"/>
              <w:bottom w:w="86" w:type="dxa"/>
              <w:right w:w="115" w:type="dxa"/>
            </w:tcMar>
          </w:tcPr>
          <w:p w:rsidR="006D2F5F" w:rsidRPr="00F21958" w:rsidRDefault="006D2F5F" w:rsidP="00892B41">
            <w:pPr>
              <w:pStyle w:val="ProjectDetails"/>
            </w:pPr>
            <w:r w:rsidRPr="00F21958">
              <w:t>Project Description</w:t>
            </w:r>
          </w:p>
        </w:tc>
        <w:tc>
          <w:tcPr>
            <w:tcW w:w="7464" w:type="dxa"/>
            <w:tcMar>
              <w:top w:w="86" w:type="dxa"/>
              <w:left w:w="115" w:type="dxa"/>
              <w:bottom w:w="86" w:type="dxa"/>
              <w:right w:w="115" w:type="dxa"/>
            </w:tcMar>
          </w:tcPr>
          <w:p w:rsidR="006D2F5F" w:rsidRDefault="006D2F5F" w:rsidP="00892B41">
            <w:pPr>
              <w:pStyle w:val="ExperienceTitleChar2"/>
              <w:rPr>
                <w:rFonts w:ascii="Calibri" w:hAnsi="Calibri"/>
                <w:sz w:val="22"/>
                <w:szCs w:val="22"/>
              </w:rPr>
            </w:pPr>
            <w:r>
              <w:rPr>
                <w:rFonts w:ascii="Calibri" w:hAnsi="Calibri"/>
                <w:sz w:val="22"/>
                <w:szCs w:val="22"/>
              </w:rPr>
              <w:t xml:space="preserve">This project is developed from scratch to provide end to end cloud automation which helps in provisioning a completely ready server </w:t>
            </w:r>
            <w:r w:rsidR="00A277AD">
              <w:rPr>
                <w:rFonts w:ascii="Calibri" w:hAnsi="Calibri"/>
                <w:sz w:val="22"/>
                <w:szCs w:val="22"/>
              </w:rPr>
              <w:t xml:space="preserve">on multi cloud environments </w:t>
            </w:r>
            <w:r>
              <w:rPr>
                <w:rFonts w:ascii="Calibri" w:hAnsi="Calibri"/>
                <w:sz w:val="22"/>
                <w:szCs w:val="22"/>
              </w:rPr>
              <w:t xml:space="preserve">for the applications to be hosted. This project involves development </w:t>
            </w:r>
            <w:r w:rsidR="00A277AD">
              <w:rPr>
                <w:rFonts w:ascii="Calibri" w:hAnsi="Calibri"/>
                <w:sz w:val="22"/>
                <w:szCs w:val="22"/>
              </w:rPr>
              <w:t>of several components which gear</w:t>
            </w:r>
            <w:r>
              <w:rPr>
                <w:rFonts w:ascii="Calibri" w:hAnsi="Calibri"/>
                <w:sz w:val="22"/>
                <w:szCs w:val="22"/>
              </w:rPr>
              <w:t xml:space="preserve"> together to provide an extremely rapid infrastructure delivery system.</w:t>
            </w:r>
          </w:p>
          <w:p w:rsidR="006064BD" w:rsidRDefault="006064BD" w:rsidP="00892B41">
            <w:pPr>
              <w:pStyle w:val="ExperienceTitleChar2"/>
              <w:rPr>
                <w:rFonts w:ascii="Calibri" w:hAnsi="Calibri"/>
                <w:sz w:val="22"/>
                <w:szCs w:val="22"/>
              </w:rPr>
            </w:pPr>
          </w:p>
          <w:p w:rsidR="006064BD" w:rsidRPr="006064BD" w:rsidRDefault="006064BD" w:rsidP="00892B41">
            <w:pPr>
              <w:pStyle w:val="ExperienceTitleChar2"/>
              <w:rPr>
                <w:rFonts w:ascii="Calibri" w:hAnsi="Calibri"/>
                <w:b/>
                <w:sz w:val="22"/>
                <w:szCs w:val="22"/>
              </w:rPr>
            </w:pPr>
            <w:r w:rsidRPr="006064BD">
              <w:rPr>
                <w:rFonts w:ascii="Calibri" w:hAnsi="Calibri"/>
                <w:b/>
                <w:sz w:val="22"/>
                <w:szCs w:val="22"/>
              </w:rPr>
              <w:t>Roles and Responsibilities</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Scrum Master</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Prepared Initial Design for the application, Part of design discussions and reviewed design drafts</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Contributed towards Development (Python), DevOps activiti</w:t>
            </w:r>
            <w:r w:rsidR="00A277AD">
              <w:rPr>
                <w:rFonts w:ascii="Calibri" w:hAnsi="Calibri"/>
                <w:sz w:val="22"/>
                <w:szCs w:val="22"/>
              </w:rPr>
              <w:t xml:space="preserve">es, Database Schema Design and towards </w:t>
            </w:r>
            <w:r>
              <w:rPr>
                <w:rFonts w:ascii="Calibri" w:hAnsi="Calibri"/>
                <w:sz w:val="22"/>
                <w:szCs w:val="22"/>
              </w:rPr>
              <w:t>Support &amp; maintenance activities.</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Contributed towards Establishing Cloud and Cloud automation</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Designed and Deployed Continuous Integration and Deployment pi</w:t>
            </w:r>
            <w:r w:rsidR="00A277AD">
              <w:rPr>
                <w:rFonts w:ascii="Calibri" w:hAnsi="Calibri"/>
                <w:sz w:val="22"/>
                <w:szCs w:val="22"/>
              </w:rPr>
              <w:t xml:space="preserve">pelines for end to end </w:t>
            </w:r>
            <w:r>
              <w:rPr>
                <w:rFonts w:ascii="Calibri" w:hAnsi="Calibri"/>
                <w:sz w:val="22"/>
                <w:szCs w:val="22"/>
              </w:rPr>
              <w:t>automation</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Part of designing underlay networks and overlay networks for openstack cloud.</w:t>
            </w:r>
          </w:p>
          <w:p w:rsidR="00222665" w:rsidRDefault="00222665" w:rsidP="006064BD">
            <w:pPr>
              <w:pStyle w:val="ExperienceTitleChar2"/>
              <w:numPr>
                <w:ilvl w:val="0"/>
                <w:numId w:val="20"/>
              </w:numPr>
              <w:rPr>
                <w:rFonts w:ascii="Calibri" w:hAnsi="Calibri"/>
                <w:sz w:val="22"/>
                <w:szCs w:val="22"/>
              </w:rPr>
            </w:pPr>
            <w:r>
              <w:rPr>
                <w:rFonts w:ascii="Calibri" w:hAnsi="Calibri"/>
                <w:sz w:val="22"/>
                <w:szCs w:val="22"/>
              </w:rPr>
              <w:t>Deployed Openstack cloud with DVR mode of networking</w:t>
            </w:r>
          </w:p>
          <w:p w:rsidR="00222665" w:rsidRDefault="00EF2A42" w:rsidP="006064BD">
            <w:pPr>
              <w:pStyle w:val="ExperienceTitleChar2"/>
              <w:numPr>
                <w:ilvl w:val="0"/>
                <w:numId w:val="20"/>
              </w:numPr>
              <w:rPr>
                <w:rFonts w:ascii="Calibri" w:hAnsi="Calibri"/>
                <w:sz w:val="22"/>
                <w:szCs w:val="22"/>
              </w:rPr>
            </w:pPr>
            <w:r>
              <w:rPr>
                <w:rFonts w:ascii="Calibri" w:hAnsi="Calibri"/>
                <w:sz w:val="22"/>
                <w:szCs w:val="22"/>
              </w:rPr>
              <w:t>Prepared SPEC</w:t>
            </w:r>
            <w:r w:rsidR="00222665">
              <w:rPr>
                <w:rFonts w:ascii="Calibri" w:hAnsi="Calibri"/>
                <w:sz w:val="22"/>
                <w:szCs w:val="22"/>
              </w:rPr>
              <w:t xml:space="preserve"> files for RPM packaging</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Daily task involves spending some time on code reviews</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Requirement gathering and gap analysis</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Part of  staging and production roll out team</w:t>
            </w:r>
          </w:p>
          <w:p w:rsidR="006064BD" w:rsidRPr="006064BD" w:rsidRDefault="006064BD" w:rsidP="006064BD">
            <w:pPr>
              <w:pStyle w:val="ExperienceTitleChar2"/>
              <w:numPr>
                <w:ilvl w:val="0"/>
                <w:numId w:val="20"/>
              </w:numPr>
              <w:rPr>
                <w:rFonts w:ascii="Calibri" w:hAnsi="Calibri"/>
                <w:sz w:val="22"/>
                <w:szCs w:val="22"/>
              </w:rPr>
            </w:pPr>
            <w:r w:rsidRPr="006064BD">
              <w:rPr>
                <w:rFonts w:ascii="Calibri" w:hAnsi="Calibri"/>
                <w:sz w:val="22"/>
                <w:szCs w:val="22"/>
              </w:rPr>
              <w:t>Supported during Change Requests and Incidents</w:t>
            </w:r>
          </w:p>
        </w:tc>
      </w:tr>
    </w:tbl>
    <w:p w:rsidR="00F962E7" w:rsidRPr="00F21958" w:rsidRDefault="00322482" w:rsidP="00322482">
      <w:pPr>
        <w:pStyle w:val="Heading2"/>
      </w:pPr>
      <w:r w:rsidRPr="00F21958">
        <w:t>Pr</w:t>
      </w:r>
      <w:r w:rsidR="001549DA" w:rsidRPr="00F21958">
        <w:t>oject</w:t>
      </w:r>
      <w:r w:rsidR="00D27151">
        <w:t>(</w:t>
      </w:r>
      <w:r w:rsidR="001549DA" w:rsidRPr="00F21958">
        <w:t>s</w:t>
      </w:r>
      <w:r w:rsidR="00D27151">
        <w:t>)</w:t>
      </w:r>
      <w:r w:rsidR="001549DA" w:rsidRPr="00F21958">
        <w:t xml:space="preserve"> W</w:t>
      </w:r>
      <w:r w:rsidRPr="00F21958">
        <w:t>orked on at Virtusa</w:t>
      </w:r>
    </w:p>
    <w:p w:rsidR="00E801BB" w:rsidRPr="00F21958" w:rsidRDefault="00E801BB" w:rsidP="00F23951">
      <w:pPr>
        <w:pStyle w:val="ExperienceTitleChar2"/>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10"/>
        <w:gridCol w:w="7758"/>
      </w:tblGrid>
      <w:tr w:rsidR="00E801BB" w:rsidRPr="00F21958" w:rsidTr="009C1105">
        <w:tc>
          <w:tcPr>
            <w:tcW w:w="1710"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Project</w:t>
            </w:r>
          </w:p>
        </w:tc>
        <w:tc>
          <w:tcPr>
            <w:tcW w:w="7758" w:type="dxa"/>
            <w:tcMar>
              <w:top w:w="86" w:type="dxa"/>
              <w:left w:w="115" w:type="dxa"/>
              <w:bottom w:w="86" w:type="dxa"/>
              <w:right w:w="115" w:type="dxa"/>
            </w:tcMar>
          </w:tcPr>
          <w:p w:rsidR="00E801BB" w:rsidRPr="00F21958" w:rsidRDefault="00116B91" w:rsidP="00F36BCC">
            <w:pPr>
              <w:pStyle w:val="ProjectDetails"/>
            </w:pPr>
            <w:r>
              <w:t>Jupiter</w:t>
            </w:r>
            <w:r w:rsidR="00E801BB" w:rsidRPr="00F21958">
              <w:t xml:space="preserve">, </w:t>
            </w:r>
            <w:r>
              <w:t>First Data Corporation</w:t>
            </w:r>
            <w:r w:rsidR="0080535A">
              <w:t>–</w:t>
            </w:r>
            <w:r w:rsidR="00A7474C">
              <w:t xml:space="preserve"> USA</w:t>
            </w:r>
          </w:p>
        </w:tc>
      </w:tr>
      <w:tr w:rsidR="00E801BB" w:rsidRPr="00F21958" w:rsidTr="009C1105">
        <w:tc>
          <w:tcPr>
            <w:tcW w:w="1710"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 xml:space="preserve">Role </w:t>
            </w:r>
          </w:p>
        </w:tc>
        <w:tc>
          <w:tcPr>
            <w:tcW w:w="7758" w:type="dxa"/>
            <w:tcMar>
              <w:top w:w="86" w:type="dxa"/>
              <w:left w:w="115" w:type="dxa"/>
              <w:bottom w:w="86" w:type="dxa"/>
              <w:right w:w="115" w:type="dxa"/>
            </w:tcMar>
          </w:tcPr>
          <w:p w:rsidR="00E801BB" w:rsidRPr="00F21958" w:rsidRDefault="00490C69" w:rsidP="00F23951">
            <w:pPr>
              <w:pStyle w:val="ExperienceTitleChar2"/>
              <w:rPr>
                <w:rFonts w:ascii="Calibri" w:hAnsi="Calibri"/>
                <w:sz w:val="22"/>
                <w:szCs w:val="22"/>
              </w:rPr>
            </w:pPr>
            <w:r>
              <w:rPr>
                <w:rFonts w:ascii="Calibri" w:hAnsi="Calibri"/>
                <w:sz w:val="22"/>
                <w:szCs w:val="22"/>
              </w:rPr>
              <w:t xml:space="preserve">Senior </w:t>
            </w:r>
            <w:r w:rsidR="00244F2C">
              <w:rPr>
                <w:rFonts w:ascii="Calibri" w:hAnsi="Calibri"/>
                <w:sz w:val="22"/>
                <w:szCs w:val="22"/>
              </w:rPr>
              <w:t>Consultant</w:t>
            </w:r>
          </w:p>
        </w:tc>
      </w:tr>
      <w:tr w:rsidR="00E801BB" w:rsidRPr="00F21958" w:rsidTr="009C1105">
        <w:tc>
          <w:tcPr>
            <w:tcW w:w="1710"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Duration</w:t>
            </w:r>
          </w:p>
        </w:tc>
        <w:tc>
          <w:tcPr>
            <w:tcW w:w="7758" w:type="dxa"/>
            <w:tcMar>
              <w:top w:w="86" w:type="dxa"/>
              <w:left w:w="115" w:type="dxa"/>
              <w:bottom w:w="86" w:type="dxa"/>
              <w:right w:w="115" w:type="dxa"/>
            </w:tcMar>
          </w:tcPr>
          <w:p w:rsidR="00E801BB" w:rsidRPr="00F21958" w:rsidRDefault="00116B91" w:rsidP="006D2F5F">
            <w:pPr>
              <w:pStyle w:val="ExperienceTitleChar2"/>
              <w:rPr>
                <w:rFonts w:ascii="Calibri" w:hAnsi="Calibri"/>
                <w:sz w:val="22"/>
                <w:szCs w:val="22"/>
              </w:rPr>
            </w:pPr>
            <w:r>
              <w:rPr>
                <w:rFonts w:ascii="Calibri" w:hAnsi="Calibri"/>
                <w:sz w:val="22"/>
                <w:szCs w:val="22"/>
              </w:rPr>
              <w:t>April</w:t>
            </w:r>
            <w:r w:rsidR="00E801BB" w:rsidRPr="00F21958">
              <w:rPr>
                <w:rFonts w:ascii="Calibri" w:hAnsi="Calibri"/>
                <w:sz w:val="22"/>
                <w:szCs w:val="22"/>
              </w:rPr>
              <w:t xml:space="preserve"> 201</w:t>
            </w:r>
            <w:r w:rsidR="008D6D23">
              <w:rPr>
                <w:rFonts w:ascii="Calibri" w:hAnsi="Calibri"/>
                <w:sz w:val="22"/>
                <w:szCs w:val="22"/>
              </w:rPr>
              <w:t>5</w:t>
            </w:r>
            <w:r w:rsidR="00E801BB" w:rsidRPr="00F21958">
              <w:rPr>
                <w:rFonts w:ascii="Calibri" w:hAnsi="Calibri"/>
                <w:sz w:val="22"/>
                <w:szCs w:val="22"/>
              </w:rPr>
              <w:t xml:space="preserve"> to </w:t>
            </w:r>
            <w:r w:rsidR="006D2F5F">
              <w:rPr>
                <w:rFonts w:ascii="Calibri" w:hAnsi="Calibri"/>
                <w:sz w:val="22"/>
                <w:szCs w:val="22"/>
              </w:rPr>
              <w:t>Nov 2016</w:t>
            </w:r>
          </w:p>
        </w:tc>
      </w:tr>
      <w:tr w:rsidR="00E801BB" w:rsidRPr="00F21958" w:rsidTr="009C1105">
        <w:tc>
          <w:tcPr>
            <w:tcW w:w="1710"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lastRenderedPageBreak/>
              <w:t>Domain</w:t>
            </w:r>
          </w:p>
        </w:tc>
        <w:tc>
          <w:tcPr>
            <w:tcW w:w="7758" w:type="dxa"/>
            <w:tcMar>
              <w:top w:w="86" w:type="dxa"/>
              <w:left w:w="115" w:type="dxa"/>
              <w:bottom w:w="86" w:type="dxa"/>
              <w:right w:w="115" w:type="dxa"/>
            </w:tcMar>
          </w:tcPr>
          <w:p w:rsidR="00E801BB" w:rsidRPr="00F21958" w:rsidRDefault="00116B91" w:rsidP="00F23951">
            <w:pPr>
              <w:pStyle w:val="ExperienceTitleChar2"/>
              <w:rPr>
                <w:rFonts w:ascii="Calibri" w:hAnsi="Calibri"/>
                <w:sz w:val="22"/>
                <w:szCs w:val="22"/>
              </w:rPr>
            </w:pPr>
            <w:r>
              <w:rPr>
                <w:rFonts w:ascii="Calibri" w:hAnsi="Calibri"/>
                <w:sz w:val="22"/>
                <w:szCs w:val="22"/>
              </w:rPr>
              <w:t>Cloud Automation</w:t>
            </w:r>
            <w:r w:rsidR="006D2F5F">
              <w:rPr>
                <w:rFonts w:ascii="Calibri" w:hAnsi="Calibri"/>
                <w:sz w:val="22"/>
                <w:szCs w:val="22"/>
              </w:rPr>
              <w:t>/Python Developer</w:t>
            </w:r>
          </w:p>
        </w:tc>
      </w:tr>
      <w:tr w:rsidR="00372F7C" w:rsidRPr="00F21958" w:rsidTr="009C1105">
        <w:tc>
          <w:tcPr>
            <w:tcW w:w="1710" w:type="dxa"/>
            <w:shd w:val="clear" w:color="auto" w:fill="F2F2F2" w:themeFill="background1" w:themeFillShade="F2"/>
            <w:tcMar>
              <w:top w:w="86" w:type="dxa"/>
              <w:left w:w="115" w:type="dxa"/>
              <w:bottom w:w="86" w:type="dxa"/>
              <w:right w:w="115" w:type="dxa"/>
            </w:tcMar>
          </w:tcPr>
          <w:p w:rsidR="00372F7C" w:rsidRPr="00F21958" w:rsidRDefault="00372F7C" w:rsidP="00F36BCC">
            <w:pPr>
              <w:pStyle w:val="ProjectDetails"/>
            </w:pPr>
            <w:r w:rsidRPr="00F21958">
              <w:t>Technology</w:t>
            </w:r>
          </w:p>
        </w:tc>
        <w:tc>
          <w:tcPr>
            <w:tcW w:w="7758" w:type="dxa"/>
            <w:tcMar>
              <w:top w:w="86" w:type="dxa"/>
              <w:left w:w="115" w:type="dxa"/>
              <w:bottom w:w="86" w:type="dxa"/>
              <w:right w:w="115" w:type="dxa"/>
            </w:tcMar>
          </w:tcPr>
          <w:p w:rsidR="00372F7C" w:rsidRPr="00F21958" w:rsidRDefault="006D2F5F" w:rsidP="006D2F5F">
            <w:pPr>
              <w:pStyle w:val="ExperienceTitleChar2"/>
              <w:rPr>
                <w:rFonts w:ascii="Calibri" w:hAnsi="Calibri"/>
                <w:sz w:val="22"/>
                <w:szCs w:val="22"/>
              </w:rPr>
            </w:pPr>
            <w:r>
              <w:rPr>
                <w:rFonts w:ascii="Calibri" w:hAnsi="Calibri"/>
                <w:sz w:val="22"/>
                <w:szCs w:val="22"/>
              </w:rPr>
              <w:t>Python, Openstack, KVM,</w:t>
            </w:r>
            <w:r w:rsidR="001155AE">
              <w:rPr>
                <w:rFonts w:ascii="Calibri" w:hAnsi="Calibri"/>
                <w:sz w:val="22"/>
                <w:szCs w:val="22"/>
              </w:rPr>
              <w:t xml:space="preserve"> VMware,</w:t>
            </w:r>
            <w:r>
              <w:rPr>
                <w:rFonts w:ascii="Calibri" w:hAnsi="Calibri"/>
                <w:sz w:val="22"/>
                <w:szCs w:val="22"/>
              </w:rPr>
              <w:t xml:space="preserve"> SaltStack</w:t>
            </w:r>
            <w:r w:rsidR="001C7F26">
              <w:rPr>
                <w:rFonts w:ascii="Calibri" w:hAnsi="Calibri"/>
                <w:sz w:val="22"/>
                <w:szCs w:val="22"/>
              </w:rPr>
              <w:t xml:space="preserve">, AngularJS, Flask, RabbitMQ, </w:t>
            </w:r>
            <w:r w:rsidR="006B289E">
              <w:rPr>
                <w:rFonts w:ascii="Calibri" w:hAnsi="Calibri"/>
                <w:sz w:val="22"/>
                <w:szCs w:val="22"/>
              </w:rPr>
              <w:t>Ceph,</w:t>
            </w:r>
            <w:r>
              <w:rPr>
                <w:rFonts w:ascii="Calibri" w:hAnsi="Calibri"/>
                <w:sz w:val="22"/>
                <w:szCs w:val="22"/>
              </w:rPr>
              <w:t xml:space="preserve"> GlusterFS, </w:t>
            </w:r>
            <w:r w:rsidR="006B289E">
              <w:rPr>
                <w:rFonts w:ascii="Calibri" w:hAnsi="Calibri"/>
                <w:sz w:val="22"/>
                <w:szCs w:val="22"/>
              </w:rPr>
              <w:t xml:space="preserve"> Jenkins, Consul, </w:t>
            </w:r>
            <w:r w:rsidR="008D6DEF">
              <w:rPr>
                <w:rFonts w:ascii="Calibri" w:hAnsi="Calibri"/>
                <w:sz w:val="22"/>
                <w:szCs w:val="22"/>
              </w:rPr>
              <w:t>Li</w:t>
            </w:r>
            <w:r w:rsidR="004F5139">
              <w:rPr>
                <w:rFonts w:ascii="Calibri" w:hAnsi="Calibri"/>
                <w:sz w:val="22"/>
                <w:szCs w:val="22"/>
              </w:rPr>
              <w:t>nux</w:t>
            </w:r>
            <w:r w:rsidR="000B74A1">
              <w:rPr>
                <w:rFonts w:ascii="Calibri" w:hAnsi="Calibri"/>
                <w:sz w:val="22"/>
                <w:szCs w:val="22"/>
              </w:rPr>
              <w:t>, Cassandra</w:t>
            </w:r>
          </w:p>
        </w:tc>
      </w:tr>
      <w:tr w:rsidR="00E801BB" w:rsidRPr="00F21958" w:rsidTr="009C1105">
        <w:tc>
          <w:tcPr>
            <w:tcW w:w="1710"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Project Description</w:t>
            </w:r>
          </w:p>
        </w:tc>
        <w:tc>
          <w:tcPr>
            <w:tcW w:w="7758" w:type="dxa"/>
            <w:tcMar>
              <w:top w:w="86" w:type="dxa"/>
              <w:left w:w="115" w:type="dxa"/>
              <w:bottom w:w="86" w:type="dxa"/>
              <w:right w:w="115" w:type="dxa"/>
            </w:tcMar>
          </w:tcPr>
          <w:p w:rsidR="00A7474C" w:rsidRDefault="00141AC8" w:rsidP="00C3749C">
            <w:pPr>
              <w:pStyle w:val="ExperienceTitleChar2"/>
              <w:rPr>
                <w:rFonts w:ascii="Calibri" w:hAnsi="Calibri"/>
                <w:sz w:val="22"/>
                <w:szCs w:val="22"/>
              </w:rPr>
            </w:pPr>
            <w:r>
              <w:rPr>
                <w:rFonts w:ascii="Calibri" w:hAnsi="Calibri"/>
                <w:sz w:val="22"/>
                <w:szCs w:val="22"/>
              </w:rPr>
              <w:t>Same Project mentioned above, but worked as a vendor partner</w:t>
            </w:r>
          </w:p>
          <w:p w:rsidR="00A26DCA" w:rsidRDefault="00A26DCA" w:rsidP="00C3749C">
            <w:pPr>
              <w:pStyle w:val="ExperienceTitleChar2"/>
              <w:rPr>
                <w:rFonts w:ascii="Calibri" w:hAnsi="Calibri"/>
                <w:sz w:val="22"/>
                <w:szCs w:val="22"/>
              </w:rPr>
            </w:pPr>
          </w:p>
          <w:p w:rsidR="00A26DCA" w:rsidRDefault="00A26DCA" w:rsidP="00C3749C">
            <w:pPr>
              <w:pStyle w:val="ExperienceTitleChar2"/>
              <w:rPr>
                <w:rFonts w:ascii="Calibri" w:hAnsi="Calibri"/>
                <w:b/>
                <w:sz w:val="22"/>
                <w:szCs w:val="22"/>
              </w:rPr>
            </w:pPr>
            <w:r w:rsidRPr="00631772">
              <w:rPr>
                <w:rFonts w:ascii="Calibri" w:hAnsi="Calibri"/>
                <w:b/>
                <w:sz w:val="22"/>
                <w:szCs w:val="22"/>
              </w:rPr>
              <w:t>Roles and Responsibilities</w:t>
            </w:r>
          </w:p>
          <w:p w:rsidR="00631772" w:rsidRPr="00631772" w:rsidRDefault="00631772" w:rsidP="00631772">
            <w:pPr>
              <w:pStyle w:val="ExperienceTitleChar2"/>
              <w:numPr>
                <w:ilvl w:val="0"/>
                <w:numId w:val="21"/>
              </w:numPr>
              <w:rPr>
                <w:rFonts w:ascii="Calibri" w:hAnsi="Calibri"/>
                <w:b/>
                <w:sz w:val="22"/>
                <w:szCs w:val="22"/>
              </w:rPr>
            </w:pPr>
            <w:r>
              <w:rPr>
                <w:rFonts w:ascii="Calibri" w:hAnsi="Calibri"/>
                <w:sz w:val="22"/>
                <w:szCs w:val="22"/>
              </w:rPr>
              <w:t>Same responsibilities as mentioned for First Data</w:t>
            </w:r>
          </w:p>
          <w:p w:rsidR="00631772" w:rsidRPr="00631772" w:rsidRDefault="00631772" w:rsidP="00631772">
            <w:pPr>
              <w:pStyle w:val="ExperienceTitleChar2"/>
              <w:numPr>
                <w:ilvl w:val="0"/>
                <w:numId w:val="21"/>
              </w:numPr>
              <w:rPr>
                <w:rFonts w:ascii="Calibri" w:hAnsi="Calibri"/>
                <w:b/>
                <w:sz w:val="22"/>
                <w:szCs w:val="22"/>
              </w:rPr>
            </w:pPr>
            <w:r>
              <w:rPr>
                <w:rFonts w:ascii="Calibri" w:hAnsi="Calibri"/>
                <w:sz w:val="22"/>
                <w:szCs w:val="22"/>
              </w:rPr>
              <w:t>Travelled Onsite to Client location (Atlanta, USA) to gather requirements and to meet the stake holders</w:t>
            </w:r>
          </w:p>
          <w:p w:rsidR="00631772" w:rsidRPr="00631772" w:rsidRDefault="00631772" w:rsidP="00631772">
            <w:pPr>
              <w:pStyle w:val="ExperienceTitleChar2"/>
              <w:numPr>
                <w:ilvl w:val="0"/>
                <w:numId w:val="21"/>
              </w:numPr>
              <w:rPr>
                <w:rFonts w:ascii="Calibri" w:hAnsi="Calibri"/>
                <w:b/>
                <w:sz w:val="22"/>
                <w:szCs w:val="22"/>
              </w:rPr>
            </w:pPr>
            <w:r>
              <w:rPr>
                <w:rFonts w:ascii="Calibri" w:hAnsi="Calibri"/>
                <w:sz w:val="22"/>
                <w:szCs w:val="22"/>
              </w:rPr>
              <w:t>Handled client communications regarding design and flow.</w:t>
            </w:r>
          </w:p>
          <w:p w:rsidR="00631772" w:rsidRPr="00631772" w:rsidRDefault="00631772" w:rsidP="00631772">
            <w:pPr>
              <w:pStyle w:val="ExperienceTitleChar2"/>
              <w:numPr>
                <w:ilvl w:val="0"/>
                <w:numId w:val="21"/>
              </w:numPr>
              <w:rPr>
                <w:rFonts w:ascii="Calibri" w:hAnsi="Calibri"/>
                <w:b/>
                <w:sz w:val="22"/>
                <w:szCs w:val="22"/>
              </w:rPr>
            </w:pPr>
            <w:r>
              <w:rPr>
                <w:rFonts w:ascii="Calibri" w:hAnsi="Calibri"/>
                <w:sz w:val="22"/>
                <w:szCs w:val="22"/>
              </w:rPr>
              <w:t>Provided tech</w:t>
            </w:r>
            <w:r w:rsidR="00D944AB">
              <w:rPr>
                <w:rFonts w:ascii="Calibri" w:hAnsi="Calibri"/>
                <w:sz w:val="22"/>
                <w:szCs w:val="22"/>
              </w:rPr>
              <w:t>nic</w:t>
            </w:r>
            <w:r>
              <w:rPr>
                <w:rFonts w:ascii="Calibri" w:hAnsi="Calibri"/>
                <w:sz w:val="22"/>
                <w:szCs w:val="22"/>
              </w:rPr>
              <w:t>al support to various teams who use this application.</w:t>
            </w:r>
          </w:p>
          <w:p w:rsidR="00A26DCA" w:rsidRPr="00631772" w:rsidRDefault="00631772" w:rsidP="00631772">
            <w:pPr>
              <w:pStyle w:val="ExperienceTitleChar2"/>
              <w:numPr>
                <w:ilvl w:val="0"/>
                <w:numId w:val="21"/>
              </w:numPr>
              <w:rPr>
                <w:rFonts w:ascii="Calibri" w:hAnsi="Calibri"/>
                <w:b/>
                <w:sz w:val="22"/>
                <w:szCs w:val="22"/>
              </w:rPr>
            </w:pPr>
            <w:r>
              <w:rPr>
                <w:rFonts w:ascii="Calibri" w:hAnsi="Calibri"/>
                <w:sz w:val="22"/>
                <w:szCs w:val="22"/>
              </w:rPr>
              <w:t>To support on design and Proof of concept</w:t>
            </w:r>
            <w:r w:rsidR="00D944AB">
              <w:rPr>
                <w:rFonts w:ascii="Calibri" w:hAnsi="Calibri"/>
                <w:sz w:val="22"/>
                <w:szCs w:val="22"/>
              </w:rPr>
              <w:t>s</w:t>
            </w:r>
            <w:r>
              <w:rPr>
                <w:rFonts w:ascii="Calibri" w:hAnsi="Calibri"/>
                <w:sz w:val="22"/>
                <w:szCs w:val="22"/>
              </w:rPr>
              <w:t xml:space="preserve"> for new project proposals as a part of IT leadership team</w:t>
            </w:r>
          </w:p>
        </w:tc>
      </w:tr>
    </w:tbl>
    <w:p w:rsidR="00E801BB" w:rsidRPr="00F21958" w:rsidRDefault="00E801BB" w:rsidP="00294E15"/>
    <w:p w:rsidR="00E031C0" w:rsidRPr="00F21958" w:rsidRDefault="00E031C0" w:rsidP="001549DA">
      <w:pPr>
        <w:pStyle w:val="Body"/>
        <w:spacing w:before="0" w:after="0"/>
        <w:ind w:left="0"/>
      </w:pPr>
    </w:p>
    <w:p w:rsidR="000628A7" w:rsidRDefault="000628A7" w:rsidP="000628A7">
      <w:pPr>
        <w:pStyle w:val="Heading2"/>
      </w:pPr>
      <w:r w:rsidRPr="00F21958">
        <w:t>Project</w:t>
      </w:r>
      <w:r w:rsidR="009676AB">
        <w:t>(</w:t>
      </w:r>
      <w:r w:rsidRPr="00F21958">
        <w:t>s</w:t>
      </w:r>
      <w:r w:rsidR="009676AB">
        <w:t>)</w:t>
      </w:r>
      <w:r w:rsidRPr="00F21958">
        <w:t xml:space="preserve"> W</w:t>
      </w:r>
      <w:r>
        <w:t>orked on at Reliance Jio</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Project</w:t>
            </w:r>
          </w:p>
        </w:tc>
        <w:tc>
          <w:tcPr>
            <w:tcW w:w="7831" w:type="dxa"/>
            <w:tcMar>
              <w:top w:w="86" w:type="dxa"/>
              <w:left w:w="115" w:type="dxa"/>
              <w:bottom w:w="86" w:type="dxa"/>
              <w:right w:w="115" w:type="dxa"/>
            </w:tcMar>
          </w:tcPr>
          <w:p w:rsidR="00AD09AA" w:rsidRPr="00F21958" w:rsidRDefault="00633A71" w:rsidP="00BC78D2">
            <w:pPr>
              <w:pStyle w:val="ProjectDetails"/>
            </w:pPr>
            <w:r w:rsidRPr="00633A71">
              <w:t>Horizontally Scalable Scheduler</w:t>
            </w:r>
          </w:p>
        </w:tc>
      </w:tr>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 xml:space="preserve">Role </w:t>
            </w:r>
          </w:p>
        </w:tc>
        <w:tc>
          <w:tcPr>
            <w:tcW w:w="7831" w:type="dxa"/>
            <w:tcMar>
              <w:top w:w="86" w:type="dxa"/>
              <w:left w:w="115" w:type="dxa"/>
              <w:bottom w:w="86" w:type="dxa"/>
              <w:right w:w="115" w:type="dxa"/>
            </w:tcMar>
          </w:tcPr>
          <w:p w:rsidR="00AD09AA" w:rsidRPr="00F21958" w:rsidRDefault="00D427F6" w:rsidP="00BC78D2">
            <w:pPr>
              <w:pStyle w:val="ExperienceTitleChar2"/>
              <w:rPr>
                <w:rFonts w:ascii="Calibri" w:hAnsi="Calibri"/>
                <w:sz w:val="22"/>
                <w:szCs w:val="22"/>
              </w:rPr>
            </w:pPr>
            <w:r>
              <w:rPr>
                <w:rFonts w:ascii="Calibri" w:hAnsi="Calibri"/>
                <w:sz w:val="22"/>
                <w:szCs w:val="22"/>
              </w:rPr>
              <w:t>Deputy Manager</w:t>
            </w:r>
          </w:p>
        </w:tc>
      </w:tr>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Duration</w:t>
            </w:r>
          </w:p>
        </w:tc>
        <w:tc>
          <w:tcPr>
            <w:tcW w:w="7831" w:type="dxa"/>
            <w:tcMar>
              <w:top w:w="86" w:type="dxa"/>
              <w:left w:w="115" w:type="dxa"/>
              <w:bottom w:w="86" w:type="dxa"/>
              <w:right w:w="115" w:type="dxa"/>
            </w:tcMar>
          </w:tcPr>
          <w:p w:rsidR="00AD09AA" w:rsidRPr="00F21958" w:rsidRDefault="00FA2BA8" w:rsidP="00BC78D2">
            <w:pPr>
              <w:pStyle w:val="ExperienceTitleChar2"/>
              <w:rPr>
                <w:rFonts w:ascii="Calibri" w:hAnsi="Calibri"/>
                <w:sz w:val="22"/>
                <w:szCs w:val="22"/>
              </w:rPr>
            </w:pPr>
            <w:r>
              <w:rPr>
                <w:rFonts w:ascii="Calibri" w:hAnsi="Calibri"/>
                <w:sz w:val="22"/>
                <w:szCs w:val="22"/>
              </w:rPr>
              <w:t>April 2014 to March</w:t>
            </w:r>
            <w:r w:rsidR="00AD09AA" w:rsidRPr="00F21958">
              <w:rPr>
                <w:rFonts w:ascii="Calibri" w:hAnsi="Calibri"/>
                <w:sz w:val="22"/>
                <w:szCs w:val="22"/>
              </w:rPr>
              <w:t xml:space="preserve"> 201</w:t>
            </w:r>
            <w:r>
              <w:rPr>
                <w:rFonts w:ascii="Calibri" w:hAnsi="Calibri"/>
                <w:sz w:val="22"/>
                <w:szCs w:val="22"/>
              </w:rPr>
              <w:t>5</w:t>
            </w:r>
          </w:p>
        </w:tc>
      </w:tr>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Domain</w:t>
            </w:r>
          </w:p>
        </w:tc>
        <w:tc>
          <w:tcPr>
            <w:tcW w:w="7831" w:type="dxa"/>
            <w:tcMar>
              <w:top w:w="86" w:type="dxa"/>
              <w:left w:w="115" w:type="dxa"/>
              <w:bottom w:w="86" w:type="dxa"/>
              <w:right w:w="115" w:type="dxa"/>
            </w:tcMar>
          </w:tcPr>
          <w:p w:rsidR="00AD09AA" w:rsidRPr="00F21958" w:rsidRDefault="00892D00" w:rsidP="00BC78D2">
            <w:pPr>
              <w:pStyle w:val="ExperienceTitleChar2"/>
              <w:rPr>
                <w:rFonts w:ascii="Calibri" w:hAnsi="Calibri"/>
                <w:sz w:val="22"/>
                <w:szCs w:val="22"/>
              </w:rPr>
            </w:pPr>
            <w:r>
              <w:rPr>
                <w:rFonts w:ascii="Calibri" w:hAnsi="Calibri"/>
                <w:sz w:val="22"/>
                <w:szCs w:val="22"/>
              </w:rPr>
              <w:t>Cloud Computing (IaaS)</w:t>
            </w:r>
          </w:p>
        </w:tc>
      </w:tr>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Technology</w:t>
            </w:r>
          </w:p>
        </w:tc>
        <w:tc>
          <w:tcPr>
            <w:tcW w:w="7831" w:type="dxa"/>
            <w:tcMar>
              <w:top w:w="86" w:type="dxa"/>
              <w:left w:w="115" w:type="dxa"/>
              <w:bottom w:w="86" w:type="dxa"/>
              <w:right w:w="115" w:type="dxa"/>
            </w:tcMar>
          </w:tcPr>
          <w:p w:rsidR="00AD09AA" w:rsidRPr="00F21958" w:rsidRDefault="004F5139" w:rsidP="00B526FF">
            <w:pPr>
              <w:pStyle w:val="ExperienceTitleChar2"/>
              <w:rPr>
                <w:rFonts w:ascii="Calibri" w:hAnsi="Calibri"/>
                <w:sz w:val="22"/>
                <w:szCs w:val="22"/>
              </w:rPr>
            </w:pPr>
            <w:r>
              <w:rPr>
                <w:rFonts w:ascii="Calibri" w:hAnsi="Calibri"/>
                <w:sz w:val="22"/>
                <w:szCs w:val="22"/>
              </w:rPr>
              <w:t>Openstack, Python,  ZeroMQ, Linux</w:t>
            </w:r>
          </w:p>
        </w:tc>
      </w:tr>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Project Description</w:t>
            </w:r>
          </w:p>
        </w:tc>
        <w:tc>
          <w:tcPr>
            <w:tcW w:w="7831" w:type="dxa"/>
            <w:tcMar>
              <w:top w:w="86" w:type="dxa"/>
              <w:left w:w="115" w:type="dxa"/>
              <w:bottom w:w="86" w:type="dxa"/>
              <w:right w:w="115" w:type="dxa"/>
            </w:tcMar>
          </w:tcPr>
          <w:p w:rsidR="000917C1" w:rsidRDefault="000917C1" w:rsidP="00BC78D2">
            <w:pPr>
              <w:pStyle w:val="ExperienceTitleChar2"/>
              <w:rPr>
                <w:rFonts w:ascii="Calibri" w:hAnsi="Calibri"/>
                <w:sz w:val="22"/>
                <w:szCs w:val="22"/>
              </w:rPr>
            </w:pPr>
            <w:r w:rsidRPr="00E53004">
              <w:rPr>
                <w:rFonts w:ascii="Calibri" w:hAnsi="Calibri"/>
                <w:sz w:val="22"/>
                <w:szCs w:val="22"/>
              </w:rPr>
              <w:t>The solution makes use of the messaging layer for scheduling. The outcome would be to decentralize scheduling of compute resources to individual compute nodes, such that this decision making step is scaled out horizontally by the compute infrastructure, and overall complexity is reduced.</w:t>
            </w:r>
          </w:p>
          <w:p w:rsidR="0091328D" w:rsidRDefault="0091328D" w:rsidP="00BC78D2">
            <w:pPr>
              <w:pStyle w:val="ExperienceTitleChar2"/>
              <w:rPr>
                <w:rFonts w:ascii="Calibri" w:hAnsi="Calibri"/>
                <w:sz w:val="22"/>
                <w:szCs w:val="22"/>
              </w:rPr>
            </w:pPr>
          </w:p>
          <w:p w:rsidR="0091328D" w:rsidRDefault="0091328D" w:rsidP="00BC78D2">
            <w:pPr>
              <w:pStyle w:val="ExperienceTitleChar2"/>
              <w:rPr>
                <w:rFonts w:ascii="Calibri" w:hAnsi="Calibri"/>
                <w:b/>
                <w:sz w:val="22"/>
                <w:szCs w:val="22"/>
              </w:rPr>
            </w:pPr>
            <w:r w:rsidRPr="0091328D">
              <w:rPr>
                <w:rFonts w:ascii="Calibri" w:hAnsi="Calibri"/>
                <w:b/>
                <w:sz w:val="22"/>
                <w:szCs w:val="22"/>
              </w:rPr>
              <w:t>Roles and Responsibilities:</w:t>
            </w:r>
          </w:p>
          <w:p w:rsidR="006431D2" w:rsidRPr="006431D2" w:rsidRDefault="006431D2" w:rsidP="000D1750">
            <w:pPr>
              <w:pStyle w:val="NormalWeb"/>
              <w:widowControl/>
              <w:numPr>
                <w:ilvl w:val="0"/>
                <w:numId w:val="19"/>
              </w:numPr>
              <w:adjustRightInd/>
              <w:jc w:val="left"/>
              <w:textAlignment w:val="auto"/>
              <w:rPr>
                <w:rFonts w:ascii="Calibri" w:hAnsi="Calibri"/>
                <w:iCs/>
                <w:sz w:val="22"/>
                <w:szCs w:val="22"/>
              </w:rPr>
            </w:pPr>
            <w:r w:rsidRPr="006431D2">
              <w:rPr>
                <w:rFonts w:ascii="Calibri" w:hAnsi="Calibri"/>
                <w:iCs/>
                <w:sz w:val="22"/>
                <w:szCs w:val="22"/>
              </w:rPr>
              <w:t>Co</w:t>
            </w:r>
            <w:r>
              <w:rPr>
                <w:rFonts w:ascii="Calibri" w:hAnsi="Calibri"/>
                <w:iCs/>
                <w:sz w:val="22"/>
                <w:szCs w:val="22"/>
              </w:rPr>
              <w:t>de contribution towards the upstream</w:t>
            </w:r>
            <w:r w:rsidRPr="006431D2">
              <w:rPr>
                <w:rFonts w:ascii="Calibri" w:hAnsi="Calibri"/>
                <w:iCs/>
                <w:sz w:val="22"/>
                <w:szCs w:val="22"/>
              </w:rPr>
              <w:t xml:space="preserve"> blueprint.</w:t>
            </w:r>
          </w:p>
          <w:p w:rsidR="006431D2" w:rsidRPr="006431D2" w:rsidRDefault="006431D2" w:rsidP="000D1750">
            <w:pPr>
              <w:pStyle w:val="NormalWeb"/>
              <w:widowControl/>
              <w:numPr>
                <w:ilvl w:val="0"/>
                <w:numId w:val="19"/>
              </w:numPr>
              <w:adjustRightInd/>
              <w:jc w:val="left"/>
              <w:textAlignment w:val="auto"/>
              <w:rPr>
                <w:rFonts w:ascii="Calibri" w:hAnsi="Calibri"/>
                <w:iCs/>
                <w:sz w:val="22"/>
                <w:szCs w:val="22"/>
              </w:rPr>
            </w:pPr>
            <w:r w:rsidRPr="006431D2">
              <w:rPr>
                <w:rFonts w:ascii="Calibri" w:hAnsi="Calibri"/>
                <w:iCs/>
                <w:sz w:val="22"/>
                <w:szCs w:val="22"/>
              </w:rPr>
              <w:t>Following up meetings on blueprint with the community</w:t>
            </w:r>
          </w:p>
          <w:p w:rsidR="006431D2" w:rsidRPr="006431D2" w:rsidRDefault="006431D2" w:rsidP="000D1750">
            <w:pPr>
              <w:pStyle w:val="NormalWeb"/>
              <w:widowControl/>
              <w:numPr>
                <w:ilvl w:val="0"/>
                <w:numId w:val="19"/>
              </w:numPr>
              <w:adjustRightInd/>
              <w:jc w:val="left"/>
              <w:textAlignment w:val="auto"/>
              <w:rPr>
                <w:rFonts w:ascii="Calibri" w:hAnsi="Calibri"/>
                <w:iCs/>
                <w:sz w:val="22"/>
                <w:szCs w:val="22"/>
              </w:rPr>
            </w:pPr>
            <w:r w:rsidRPr="006431D2">
              <w:rPr>
                <w:rFonts w:ascii="Calibri" w:hAnsi="Calibri"/>
                <w:iCs/>
                <w:sz w:val="22"/>
                <w:szCs w:val="22"/>
              </w:rPr>
              <w:t>Unit and Functional testing for the modules developed.</w:t>
            </w:r>
          </w:p>
          <w:p w:rsidR="006431D2" w:rsidRPr="0091328D" w:rsidRDefault="006431D2" w:rsidP="000D1750">
            <w:pPr>
              <w:pStyle w:val="ExperienceTitleChar2"/>
              <w:numPr>
                <w:ilvl w:val="0"/>
                <w:numId w:val="19"/>
              </w:numPr>
              <w:rPr>
                <w:rFonts w:ascii="Calibri" w:hAnsi="Calibri"/>
                <w:b/>
                <w:sz w:val="22"/>
                <w:szCs w:val="22"/>
              </w:rPr>
            </w:pPr>
            <w:r w:rsidRPr="006431D2">
              <w:rPr>
                <w:rFonts w:ascii="Calibri" w:hAnsi="Calibri"/>
                <w:sz w:val="22"/>
                <w:szCs w:val="22"/>
              </w:rPr>
              <w:t xml:space="preserve">Managing the team and </w:t>
            </w:r>
            <w:r w:rsidR="00D944AB">
              <w:rPr>
                <w:rFonts w:ascii="Calibri" w:hAnsi="Calibri"/>
                <w:sz w:val="22"/>
                <w:szCs w:val="22"/>
              </w:rPr>
              <w:t>making technical decisions</w:t>
            </w:r>
            <w:r w:rsidRPr="006431D2">
              <w:rPr>
                <w:rFonts w:ascii="Calibri" w:hAnsi="Calibri"/>
                <w:sz w:val="22"/>
                <w:szCs w:val="22"/>
              </w:rPr>
              <w:t xml:space="preserve"> on the blue print.</w:t>
            </w:r>
          </w:p>
        </w:tc>
      </w:tr>
    </w:tbl>
    <w:p w:rsidR="00AD09AA" w:rsidRDefault="00AD09AA" w:rsidP="00AD09AA">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075A43"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892B41">
            <w:pPr>
              <w:pStyle w:val="ProjectDetails"/>
            </w:pPr>
            <w:r w:rsidRPr="00F21958">
              <w:lastRenderedPageBreak/>
              <w:t>Project</w:t>
            </w:r>
          </w:p>
        </w:tc>
        <w:tc>
          <w:tcPr>
            <w:tcW w:w="7831" w:type="dxa"/>
            <w:tcMar>
              <w:top w:w="86" w:type="dxa"/>
              <w:left w:w="115" w:type="dxa"/>
              <w:bottom w:w="86" w:type="dxa"/>
              <w:right w:w="115" w:type="dxa"/>
            </w:tcMar>
          </w:tcPr>
          <w:p w:rsidR="00075A43" w:rsidRPr="00F21958" w:rsidRDefault="00075A43" w:rsidP="00892B41">
            <w:pPr>
              <w:pStyle w:val="ProjectDetails"/>
            </w:pPr>
            <w:r w:rsidRPr="00075A43">
              <w:t>Bug fixes/Reviews in upstream</w:t>
            </w:r>
          </w:p>
        </w:tc>
      </w:tr>
      <w:tr w:rsidR="00075A43"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892B41">
            <w:pPr>
              <w:pStyle w:val="ProjectDetails"/>
            </w:pPr>
            <w:r w:rsidRPr="00F21958">
              <w:t xml:space="preserve">Role </w:t>
            </w:r>
          </w:p>
        </w:tc>
        <w:tc>
          <w:tcPr>
            <w:tcW w:w="7831" w:type="dxa"/>
            <w:tcMar>
              <w:top w:w="86" w:type="dxa"/>
              <w:left w:w="115" w:type="dxa"/>
              <w:bottom w:w="86" w:type="dxa"/>
              <w:right w:w="115" w:type="dxa"/>
            </w:tcMar>
          </w:tcPr>
          <w:p w:rsidR="00075A43" w:rsidRPr="00F21958" w:rsidRDefault="00075A43" w:rsidP="00892B41">
            <w:pPr>
              <w:pStyle w:val="ExperienceTitleChar2"/>
              <w:rPr>
                <w:rFonts w:ascii="Calibri" w:hAnsi="Calibri"/>
                <w:sz w:val="22"/>
                <w:szCs w:val="22"/>
              </w:rPr>
            </w:pPr>
            <w:r>
              <w:rPr>
                <w:rFonts w:ascii="Calibri" w:hAnsi="Calibri"/>
                <w:sz w:val="22"/>
                <w:szCs w:val="22"/>
              </w:rPr>
              <w:t>Deputy Manager</w:t>
            </w:r>
          </w:p>
        </w:tc>
      </w:tr>
      <w:tr w:rsidR="00075A43"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892B41">
            <w:pPr>
              <w:pStyle w:val="ProjectDetails"/>
            </w:pPr>
            <w:r w:rsidRPr="00F21958">
              <w:t>Duration</w:t>
            </w:r>
          </w:p>
        </w:tc>
        <w:tc>
          <w:tcPr>
            <w:tcW w:w="7831" w:type="dxa"/>
            <w:tcMar>
              <w:top w:w="86" w:type="dxa"/>
              <w:left w:w="115" w:type="dxa"/>
              <w:bottom w:w="86" w:type="dxa"/>
              <w:right w:w="115" w:type="dxa"/>
            </w:tcMar>
          </w:tcPr>
          <w:p w:rsidR="00075A43" w:rsidRPr="00F21958" w:rsidRDefault="00075A43" w:rsidP="00892B41">
            <w:pPr>
              <w:pStyle w:val="ExperienceTitleChar2"/>
              <w:rPr>
                <w:rFonts w:ascii="Calibri" w:hAnsi="Calibri"/>
                <w:sz w:val="22"/>
                <w:szCs w:val="22"/>
              </w:rPr>
            </w:pPr>
            <w:r>
              <w:rPr>
                <w:rFonts w:ascii="Calibri" w:hAnsi="Calibri"/>
                <w:sz w:val="22"/>
                <w:szCs w:val="22"/>
              </w:rPr>
              <w:t>April 2014 to March</w:t>
            </w:r>
            <w:r w:rsidRPr="00F21958">
              <w:rPr>
                <w:rFonts w:ascii="Calibri" w:hAnsi="Calibri"/>
                <w:sz w:val="22"/>
                <w:szCs w:val="22"/>
              </w:rPr>
              <w:t xml:space="preserve"> 201</w:t>
            </w:r>
            <w:r>
              <w:rPr>
                <w:rFonts w:ascii="Calibri" w:hAnsi="Calibri"/>
                <w:sz w:val="22"/>
                <w:szCs w:val="22"/>
              </w:rPr>
              <w:t>5</w:t>
            </w:r>
          </w:p>
        </w:tc>
      </w:tr>
      <w:tr w:rsidR="00075A43"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892B41">
            <w:pPr>
              <w:pStyle w:val="ProjectDetails"/>
            </w:pPr>
            <w:r w:rsidRPr="00F21958">
              <w:t>Domain</w:t>
            </w:r>
          </w:p>
        </w:tc>
        <w:tc>
          <w:tcPr>
            <w:tcW w:w="7831" w:type="dxa"/>
            <w:tcMar>
              <w:top w:w="86" w:type="dxa"/>
              <w:left w:w="115" w:type="dxa"/>
              <w:bottom w:w="86" w:type="dxa"/>
              <w:right w:w="115" w:type="dxa"/>
            </w:tcMar>
          </w:tcPr>
          <w:p w:rsidR="00075A43" w:rsidRPr="00F21958" w:rsidRDefault="00075A43" w:rsidP="00892B41">
            <w:pPr>
              <w:pStyle w:val="ExperienceTitleChar2"/>
              <w:rPr>
                <w:rFonts w:ascii="Calibri" w:hAnsi="Calibri"/>
                <w:sz w:val="22"/>
                <w:szCs w:val="22"/>
              </w:rPr>
            </w:pPr>
            <w:r>
              <w:rPr>
                <w:rFonts w:ascii="Calibri" w:hAnsi="Calibri"/>
                <w:sz w:val="22"/>
                <w:szCs w:val="22"/>
              </w:rPr>
              <w:t>Cloud Computing (IaaS)</w:t>
            </w:r>
          </w:p>
        </w:tc>
      </w:tr>
      <w:tr w:rsidR="00075A43"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892B41">
            <w:pPr>
              <w:pStyle w:val="ProjectDetails"/>
            </w:pPr>
            <w:r w:rsidRPr="00F21958">
              <w:t>Technology</w:t>
            </w:r>
          </w:p>
        </w:tc>
        <w:tc>
          <w:tcPr>
            <w:tcW w:w="7831" w:type="dxa"/>
            <w:tcMar>
              <w:top w:w="86" w:type="dxa"/>
              <w:left w:w="115" w:type="dxa"/>
              <w:bottom w:w="86" w:type="dxa"/>
              <w:right w:w="115" w:type="dxa"/>
            </w:tcMar>
          </w:tcPr>
          <w:p w:rsidR="00075A43" w:rsidRPr="00F21958" w:rsidRDefault="00075A43" w:rsidP="00F75EE7">
            <w:pPr>
              <w:pStyle w:val="ExperienceTitleChar2"/>
              <w:rPr>
                <w:rFonts w:ascii="Calibri" w:hAnsi="Calibri"/>
                <w:sz w:val="22"/>
                <w:szCs w:val="22"/>
              </w:rPr>
            </w:pPr>
            <w:r>
              <w:rPr>
                <w:rFonts w:ascii="Calibri" w:hAnsi="Calibri"/>
                <w:sz w:val="22"/>
                <w:szCs w:val="22"/>
              </w:rPr>
              <w:t>Openstack, Python,  ZeroMQ,</w:t>
            </w:r>
            <w:r w:rsidR="00F75EE7">
              <w:rPr>
                <w:rFonts w:ascii="Calibri" w:hAnsi="Calibri"/>
                <w:sz w:val="22"/>
                <w:szCs w:val="22"/>
              </w:rPr>
              <w:t>Ceph, Contrail,</w:t>
            </w:r>
            <w:r w:rsidR="00275CD2">
              <w:rPr>
                <w:rFonts w:ascii="Calibri" w:hAnsi="Calibri"/>
                <w:sz w:val="22"/>
                <w:szCs w:val="22"/>
              </w:rPr>
              <w:t xml:space="preserve">gerrit, </w:t>
            </w:r>
            <w:r>
              <w:rPr>
                <w:rFonts w:ascii="Calibri" w:hAnsi="Calibri"/>
                <w:sz w:val="22"/>
                <w:szCs w:val="22"/>
              </w:rPr>
              <w:t>Linux</w:t>
            </w:r>
          </w:p>
        </w:tc>
      </w:tr>
      <w:tr w:rsidR="00075A43"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892B41">
            <w:pPr>
              <w:pStyle w:val="ProjectDetails"/>
            </w:pPr>
            <w:r w:rsidRPr="00F21958">
              <w:t>Project Description</w:t>
            </w:r>
          </w:p>
        </w:tc>
        <w:tc>
          <w:tcPr>
            <w:tcW w:w="7831" w:type="dxa"/>
            <w:tcMar>
              <w:top w:w="86" w:type="dxa"/>
              <w:left w:w="115" w:type="dxa"/>
              <w:bottom w:w="86" w:type="dxa"/>
              <w:right w:w="115" w:type="dxa"/>
            </w:tcMar>
          </w:tcPr>
          <w:p w:rsidR="00554B0D" w:rsidRPr="00554B0D" w:rsidRDefault="00554B0D" w:rsidP="00554B0D">
            <w:pPr>
              <w:pStyle w:val="NormalWeb"/>
              <w:widowControl/>
              <w:adjustRightInd/>
              <w:jc w:val="left"/>
              <w:rPr>
                <w:rFonts w:ascii="Calibri" w:hAnsi="Calibri"/>
                <w:iCs/>
                <w:sz w:val="22"/>
                <w:szCs w:val="22"/>
              </w:rPr>
            </w:pPr>
            <w:r w:rsidRPr="00554B0D">
              <w:rPr>
                <w:rFonts w:ascii="Calibri" w:hAnsi="Calibri"/>
                <w:iCs/>
                <w:sz w:val="22"/>
                <w:szCs w:val="22"/>
              </w:rPr>
              <w:t>There are number of open bugs in openstack. Goal here is to fix/review these problems in the upstream, there by the issue is automatically resolved in the production environment as the system follows continuous integration and deployment.</w:t>
            </w:r>
          </w:p>
          <w:p w:rsidR="00075A43" w:rsidRDefault="00075A43" w:rsidP="00892B41">
            <w:pPr>
              <w:pStyle w:val="ExperienceTitleChar2"/>
              <w:rPr>
                <w:rFonts w:ascii="Calibri" w:hAnsi="Calibri"/>
                <w:sz w:val="22"/>
                <w:szCs w:val="22"/>
              </w:rPr>
            </w:pPr>
          </w:p>
          <w:p w:rsidR="005D1657" w:rsidRDefault="00075A43" w:rsidP="00892B41">
            <w:pPr>
              <w:pStyle w:val="ExperienceTitleChar2"/>
              <w:rPr>
                <w:rFonts w:ascii="Calibri" w:hAnsi="Calibri"/>
                <w:b/>
                <w:sz w:val="22"/>
                <w:szCs w:val="22"/>
              </w:rPr>
            </w:pPr>
            <w:r w:rsidRPr="0091328D">
              <w:rPr>
                <w:rFonts w:ascii="Calibri" w:hAnsi="Calibri"/>
                <w:b/>
                <w:sz w:val="22"/>
                <w:szCs w:val="22"/>
              </w:rPr>
              <w:t>Roles and Responsibilities:</w:t>
            </w:r>
          </w:p>
          <w:p w:rsidR="005D1657" w:rsidRPr="005D1657" w:rsidRDefault="00554B0D" w:rsidP="005D1657">
            <w:pPr>
              <w:pStyle w:val="NormalWeb"/>
              <w:widowControl/>
              <w:numPr>
                <w:ilvl w:val="0"/>
                <w:numId w:val="19"/>
              </w:numPr>
              <w:adjustRightInd/>
              <w:jc w:val="left"/>
              <w:textAlignment w:val="auto"/>
              <w:rPr>
                <w:rFonts w:asciiTheme="minorHAnsi" w:hAnsiTheme="minorHAnsi" w:cstheme="minorHAnsi"/>
                <w:sz w:val="22"/>
                <w:szCs w:val="22"/>
                <w:u w:val="single"/>
              </w:rPr>
            </w:pPr>
            <w:r>
              <w:rPr>
                <w:rFonts w:asciiTheme="minorHAnsi" w:hAnsiTheme="minorHAnsi" w:cstheme="minorHAnsi"/>
                <w:sz w:val="22"/>
                <w:szCs w:val="22"/>
              </w:rPr>
              <w:t>Regul</w:t>
            </w:r>
            <w:r w:rsidR="00451C14">
              <w:rPr>
                <w:rFonts w:asciiTheme="minorHAnsi" w:hAnsiTheme="minorHAnsi" w:cstheme="minorHAnsi"/>
                <w:sz w:val="22"/>
                <w:szCs w:val="22"/>
              </w:rPr>
              <w:t>arly scan through open bugs in O</w:t>
            </w:r>
            <w:r>
              <w:rPr>
                <w:rFonts w:asciiTheme="minorHAnsi" w:hAnsiTheme="minorHAnsi" w:cstheme="minorHAnsi"/>
                <w:sz w:val="22"/>
                <w:szCs w:val="22"/>
              </w:rPr>
              <w:t>penstack</w:t>
            </w:r>
          </w:p>
          <w:p w:rsidR="00554B0D" w:rsidRDefault="00554B0D" w:rsidP="000D1750">
            <w:pPr>
              <w:pStyle w:val="NormalWeb"/>
              <w:widowControl/>
              <w:numPr>
                <w:ilvl w:val="0"/>
                <w:numId w:val="19"/>
              </w:numPr>
              <w:adjustRightInd/>
              <w:jc w:val="left"/>
              <w:textAlignment w:val="auto"/>
              <w:rPr>
                <w:rFonts w:asciiTheme="minorHAnsi" w:hAnsiTheme="minorHAnsi" w:cstheme="minorHAnsi"/>
                <w:sz w:val="22"/>
                <w:szCs w:val="22"/>
                <w:u w:val="single"/>
              </w:rPr>
            </w:pPr>
            <w:r>
              <w:rPr>
                <w:rFonts w:asciiTheme="minorHAnsi" w:hAnsiTheme="minorHAnsi" w:cstheme="minorHAnsi"/>
                <w:sz w:val="22"/>
                <w:szCs w:val="22"/>
              </w:rPr>
              <w:t>Reviewing available fixes for bugs</w:t>
            </w:r>
          </w:p>
          <w:p w:rsidR="00554B0D" w:rsidRDefault="00554B0D" w:rsidP="000D1750">
            <w:pPr>
              <w:pStyle w:val="NormalWeb"/>
              <w:widowControl/>
              <w:numPr>
                <w:ilvl w:val="0"/>
                <w:numId w:val="19"/>
              </w:numPr>
              <w:adjustRightInd/>
              <w:jc w:val="left"/>
              <w:textAlignment w:val="auto"/>
              <w:rPr>
                <w:rFonts w:asciiTheme="minorHAnsi" w:hAnsiTheme="minorHAnsi" w:cstheme="minorHAnsi"/>
                <w:sz w:val="22"/>
                <w:szCs w:val="22"/>
                <w:u w:val="single"/>
              </w:rPr>
            </w:pPr>
            <w:r>
              <w:rPr>
                <w:rFonts w:asciiTheme="minorHAnsi" w:hAnsiTheme="minorHAnsi" w:cstheme="minorHAnsi"/>
                <w:sz w:val="22"/>
                <w:szCs w:val="22"/>
              </w:rPr>
              <w:t>Fix bugs and submit to gerrit review system.</w:t>
            </w:r>
          </w:p>
          <w:p w:rsidR="00075A43" w:rsidRPr="005D1657" w:rsidRDefault="00554B0D" w:rsidP="000D1750">
            <w:pPr>
              <w:pStyle w:val="NormalWeb"/>
              <w:widowControl/>
              <w:numPr>
                <w:ilvl w:val="0"/>
                <w:numId w:val="19"/>
              </w:numPr>
              <w:adjustRightInd/>
              <w:jc w:val="left"/>
              <w:textAlignment w:val="auto"/>
              <w:rPr>
                <w:rFonts w:asciiTheme="minorHAnsi" w:hAnsiTheme="minorHAnsi" w:cstheme="minorHAnsi"/>
                <w:sz w:val="22"/>
                <w:szCs w:val="22"/>
                <w:u w:val="single"/>
              </w:rPr>
            </w:pPr>
            <w:r>
              <w:rPr>
                <w:rFonts w:asciiTheme="minorHAnsi" w:hAnsiTheme="minorHAnsi" w:cstheme="minorHAnsi"/>
                <w:sz w:val="22"/>
                <w:szCs w:val="22"/>
              </w:rPr>
              <w:t>Follow up discussions to merge fixes.</w:t>
            </w:r>
          </w:p>
          <w:p w:rsidR="005D1657" w:rsidRPr="00554B0D" w:rsidRDefault="005D1657" w:rsidP="000D1750">
            <w:pPr>
              <w:pStyle w:val="NormalWeb"/>
              <w:widowControl/>
              <w:numPr>
                <w:ilvl w:val="0"/>
                <w:numId w:val="19"/>
              </w:numPr>
              <w:adjustRightInd/>
              <w:jc w:val="left"/>
              <w:textAlignment w:val="auto"/>
              <w:rPr>
                <w:rFonts w:asciiTheme="minorHAnsi" w:hAnsiTheme="minorHAnsi" w:cstheme="minorHAnsi"/>
                <w:sz w:val="22"/>
                <w:szCs w:val="22"/>
                <w:u w:val="single"/>
              </w:rPr>
            </w:pPr>
            <w:r>
              <w:rPr>
                <w:rFonts w:asciiTheme="minorHAnsi" w:hAnsiTheme="minorHAnsi" w:cstheme="minorHAnsi"/>
                <w:sz w:val="22"/>
                <w:szCs w:val="22"/>
              </w:rPr>
              <w:t xml:space="preserve">To participate on </w:t>
            </w:r>
            <w:r w:rsidR="00720A6C">
              <w:rPr>
                <w:rFonts w:asciiTheme="minorHAnsi" w:hAnsiTheme="minorHAnsi" w:cstheme="minorHAnsi"/>
                <w:sz w:val="22"/>
                <w:szCs w:val="22"/>
              </w:rPr>
              <w:t>openstack conferences to be part of design decisions</w:t>
            </w:r>
          </w:p>
        </w:tc>
      </w:tr>
    </w:tbl>
    <w:p w:rsidR="0069379D" w:rsidRDefault="0069379D" w:rsidP="00BC78D2">
      <w:pPr>
        <w:pStyle w:val="Heading2"/>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9343C9"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892B41">
            <w:pPr>
              <w:pStyle w:val="ProjectDetails"/>
            </w:pPr>
            <w:r w:rsidRPr="00F21958">
              <w:t>Project</w:t>
            </w:r>
          </w:p>
        </w:tc>
        <w:tc>
          <w:tcPr>
            <w:tcW w:w="7831" w:type="dxa"/>
            <w:tcMar>
              <w:top w:w="86" w:type="dxa"/>
              <w:left w:w="115" w:type="dxa"/>
              <w:bottom w:w="86" w:type="dxa"/>
              <w:right w:w="115" w:type="dxa"/>
            </w:tcMar>
          </w:tcPr>
          <w:p w:rsidR="009343C9" w:rsidRPr="00F21958" w:rsidRDefault="009343C9" w:rsidP="00892B41">
            <w:pPr>
              <w:pStyle w:val="ProjectDetails"/>
            </w:pPr>
            <w:r w:rsidRPr="009343C9">
              <w:t>Deploying Ironic / TripleO</w:t>
            </w:r>
          </w:p>
        </w:tc>
      </w:tr>
      <w:tr w:rsidR="009343C9"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892B41">
            <w:pPr>
              <w:pStyle w:val="ProjectDetails"/>
            </w:pPr>
            <w:r w:rsidRPr="00F21958">
              <w:t xml:space="preserve">Role </w:t>
            </w:r>
          </w:p>
        </w:tc>
        <w:tc>
          <w:tcPr>
            <w:tcW w:w="7831" w:type="dxa"/>
            <w:tcMar>
              <w:top w:w="86" w:type="dxa"/>
              <w:left w:w="115" w:type="dxa"/>
              <w:bottom w:w="86" w:type="dxa"/>
              <w:right w:w="115" w:type="dxa"/>
            </w:tcMar>
          </w:tcPr>
          <w:p w:rsidR="009343C9" w:rsidRPr="00F21958" w:rsidRDefault="009343C9" w:rsidP="00892B41">
            <w:pPr>
              <w:pStyle w:val="ExperienceTitleChar2"/>
              <w:rPr>
                <w:rFonts w:ascii="Calibri" w:hAnsi="Calibri"/>
                <w:sz w:val="22"/>
                <w:szCs w:val="22"/>
              </w:rPr>
            </w:pPr>
            <w:r>
              <w:rPr>
                <w:rFonts w:ascii="Calibri" w:hAnsi="Calibri"/>
                <w:sz w:val="22"/>
                <w:szCs w:val="22"/>
              </w:rPr>
              <w:t>Deputy Manager</w:t>
            </w:r>
          </w:p>
        </w:tc>
      </w:tr>
      <w:tr w:rsidR="009343C9"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892B41">
            <w:pPr>
              <w:pStyle w:val="ProjectDetails"/>
            </w:pPr>
            <w:r w:rsidRPr="00F21958">
              <w:t>Duration</w:t>
            </w:r>
          </w:p>
        </w:tc>
        <w:tc>
          <w:tcPr>
            <w:tcW w:w="7831" w:type="dxa"/>
            <w:tcMar>
              <w:top w:w="86" w:type="dxa"/>
              <w:left w:w="115" w:type="dxa"/>
              <w:bottom w:w="86" w:type="dxa"/>
              <w:right w:w="115" w:type="dxa"/>
            </w:tcMar>
          </w:tcPr>
          <w:p w:rsidR="009343C9" w:rsidRPr="00F21958" w:rsidRDefault="009343C9" w:rsidP="00892B41">
            <w:pPr>
              <w:pStyle w:val="ExperienceTitleChar2"/>
              <w:rPr>
                <w:rFonts w:ascii="Calibri" w:hAnsi="Calibri"/>
                <w:sz w:val="22"/>
                <w:szCs w:val="22"/>
              </w:rPr>
            </w:pPr>
            <w:r>
              <w:rPr>
                <w:rFonts w:ascii="Calibri" w:hAnsi="Calibri"/>
                <w:sz w:val="22"/>
                <w:szCs w:val="22"/>
              </w:rPr>
              <w:t>April 2014 to March</w:t>
            </w:r>
            <w:r w:rsidRPr="00F21958">
              <w:rPr>
                <w:rFonts w:ascii="Calibri" w:hAnsi="Calibri"/>
                <w:sz w:val="22"/>
                <w:szCs w:val="22"/>
              </w:rPr>
              <w:t xml:space="preserve"> 201</w:t>
            </w:r>
            <w:r>
              <w:rPr>
                <w:rFonts w:ascii="Calibri" w:hAnsi="Calibri"/>
                <w:sz w:val="22"/>
                <w:szCs w:val="22"/>
              </w:rPr>
              <w:t>5</w:t>
            </w:r>
          </w:p>
        </w:tc>
      </w:tr>
      <w:tr w:rsidR="009343C9"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892B41">
            <w:pPr>
              <w:pStyle w:val="ProjectDetails"/>
            </w:pPr>
            <w:r w:rsidRPr="00F21958">
              <w:t>Domain</w:t>
            </w:r>
          </w:p>
        </w:tc>
        <w:tc>
          <w:tcPr>
            <w:tcW w:w="7831" w:type="dxa"/>
            <w:tcMar>
              <w:top w:w="86" w:type="dxa"/>
              <w:left w:w="115" w:type="dxa"/>
              <w:bottom w:w="86" w:type="dxa"/>
              <w:right w:w="115" w:type="dxa"/>
            </w:tcMar>
          </w:tcPr>
          <w:p w:rsidR="009343C9" w:rsidRPr="00F21958" w:rsidRDefault="009343C9" w:rsidP="00892B41">
            <w:pPr>
              <w:pStyle w:val="ExperienceTitleChar2"/>
              <w:rPr>
                <w:rFonts w:ascii="Calibri" w:hAnsi="Calibri"/>
                <w:sz w:val="22"/>
                <w:szCs w:val="22"/>
              </w:rPr>
            </w:pPr>
            <w:r>
              <w:rPr>
                <w:rFonts w:ascii="Calibri" w:hAnsi="Calibri"/>
                <w:sz w:val="22"/>
                <w:szCs w:val="22"/>
              </w:rPr>
              <w:t>Cloud Computing (IaaS)</w:t>
            </w:r>
          </w:p>
        </w:tc>
      </w:tr>
      <w:tr w:rsidR="009343C9"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892B41">
            <w:pPr>
              <w:pStyle w:val="ProjectDetails"/>
            </w:pPr>
            <w:r w:rsidRPr="00F21958">
              <w:t>Technology</w:t>
            </w:r>
          </w:p>
        </w:tc>
        <w:tc>
          <w:tcPr>
            <w:tcW w:w="7831" w:type="dxa"/>
            <w:tcMar>
              <w:top w:w="86" w:type="dxa"/>
              <w:left w:w="115" w:type="dxa"/>
              <w:bottom w:w="86" w:type="dxa"/>
              <w:right w:w="115" w:type="dxa"/>
            </w:tcMar>
          </w:tcPr>
          <w:p w:rsidR="009343C9" w:rsidRPr="00F21958" w:rsidRDefault="009343C9" w:rsidP="00E259DA">
            <w:pPr>
              <w:pStyle w:val="ExperienceTitleChar2"/>
              <w:rPr>
                <w:rFonts w:ascii="Calibri" w:hAnsi="Calibri"/>
                <w:sz w:val="22"/>
                <w:szCs w:val="22"/>
              </w:rPr>
            </w:pPr>
            <w:r>
              <w:rPr>
                <w:rFonts w:ascii="Calibri" w:hAnsi="Calibri"/>
                <w:sz w:val="22"/>
                <w:szCs w:val="22"/>
              </w:rPr>
              <w:t>Openstack, Python,  ZeroMQ, Linux</w:t>
            </w:r>
          </w:p>
        </w:tc>
      </w:tr>
      <w:tr w:rsidR="009343C9"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892B41">
            <w:pPr>
              <w:pStyle w:val="ProjectDetails"/>
            </w:pPr>
            <w:r w:rsidRPr="00F21958">
              <w:t>Project Description</w:t>
            </w:r>
          </w:p>
        </w:tc>
        <w:tc>
          <w:tcPr>
            <w:tcW w:w="7831" w:type="dxa"/>
            <w:tcMar>
              <w:top w:w="86" w:type="dxa"/>
              <w:left w:w="115" w:type="dxa"/>
              <w:bottom w:w="86" w:type="dxa"/>
              <w:right w:w="115" w:type="dxa"/>
            </w:tcMar>
          </w:tcPr>
          <w:p w:rsidR="009343C9" w:rsidRDefault="009343C9" w:rsidP="00892B41">
            <w:pPr>
              <w:pStyle w:val="ExperienceTitleChar2"/>
              <w:rPr>
                <w:rFonts w:ascii="Calibri" w:hAnsi="Calibri"/>
                <w:sz w:val="22"/>
                <w:szCs w:val="22"/>
              </w:rPr>
            </w:pPr>
            <w:r w:rsidRPr="009343C9">
              <w:rPr>
                <w:rFonts w:ascii="Calibri" w:hAnsi="Calibri"/>
                <w:sz w:val="22"/>
                <w:szCs w:val="22"/>
              </w:rPr>
              <w:t>Ironic is one of the openstack components, which allows openstack to manage baremetal nodes. TripleO (Openstack on openstack) makes use of ironic and various other openstack components to manage and deploy openstack using</w:t>
            </w:r>
            <w:r w:rsidR="00B15746">
              <w:rPr>
                <w:rFonts w:ascii="Calibri" w:hAnsi="Calibri"/>
                <w:sz w:val="22"/>
                <w:szCs w:val="22"/>
              </w:rPr>
              <w:t>/on</w:t>
            </w:r>
            <w:r w:rsidRPr="009343C9">
              <w:rPr>
                <w:rFonts w:ascii="Calibri" w:hAnsi="Calibri"/>
                <w:sz w:val="22"/>
                <w:szCs w:val="22"/>
              </w:rPr>
              <w:t xml:space="preserve"> openstack</w:t>
            </w:r>
            <w:r>
              <w:rPr>
                <w:rFonts w:ascii="Calibri" w:hAnsi="Calibri"/>
                <w:sz w:val="22"/>
                <w:szCs w:val="22"/>
              </w:rPr>
              <w:t>.</w:t>
            </w:r>
          </w:p>
          <w:p w:rsidR="00453E15" w:rsidRDefault="00453E15" w:rsidP="00892B41">
            <w:pPr>
              <w:pStyle w:val="ExperienceTitleChar2"/>
              <w:rPr>
                <w:rFonts w:ascii="Calibri" w:hAnsi="Calibri"/>
                <w:sz w:val="22"/>
                <w:szCs w:val="22"/>
              </w:rPr>
            </w:pPr>
          </w:p>
          <w:p w:rsidR="009343C9" w:rsidRDefault="009343C9" w:rsidP="00892B41">
            <w:pPr>
              <w:pStyle w:val="ExperienceTitleChar2"/>
              <w:rPr>
                <w:rFonts w:ascii="Calibri" w:hAnsi="Calibri"/>
                <w:b/>
                <w:sz w:val="22"/>
                <w:szCs w:val="22"/>
              </w:rPr>
            </w:pPr>
            <w:r w:rsidRPr="0091328D">
              <w:rPr>
                <w:rFonts w:ascii="Calibri" w:hAnsi="Calibri"/>
                <w:b/>
                <w:sz w:val="22"/>
                <w:szCs w:val="22"/>
              </w:rPr>
              <w:t>Roles and Responsibilities:</w:t>
            </w:r>
          </w:p>
          <w:p w:rsidR="00B14D16" w:rsidRDefault="00B14D16"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Feasibility study on using ironic (stable version) in production.</w:t>
            </w:r>
          </w:p>
          <w:p w:rsidR="00B14D16" w:rsidRDefault="00B14D16"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Manually installing and configuring ironic.</w:t>
            </w:r>
          </w:p>
          <w:p w:rsidR="00B14D16" w:rsidRDefault="00B14D16"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Identifying and fixing bugs.</w:t>
            </w:r>
          </w:p>
          <w:p w:rsidR="00B14D16" w:rsidRDefault="00B14D16"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Back porting patches to stable versions.</w:t>
            </w:r>
          </w:p>
          <w:p w:rsidR="009343C9" w:rsidRPr="00B14D16" w:rsidRDefault="00B14D16"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Documenting the activity.</w:t>
            </w:r>
          </w:p>
        </w:tc>
      </w:tr>
    </w:tbl>
    <w:p w:rsidR="009343C9" w:rsidRPr="009343C9" w:rsidRDefault="009343C9" w:rsidP="009343C9">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3F69F6"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892B41">
            <w:pPr>
              <w:pStyle w:val="ProjectDetails"/>
            </w:pPr>
            <w:r w:rsidRPr="00F21958">
              <w:lastRenderedPageBreak/>
              <w:t>Project</w:t>
            </w:r>
          </w:p>
        </w:tc>
        <w:tc>
          <w:tcPr>
            <w:tcW w:w="7831" w:type="dxa"/>
            <w:tcMar>
              <w:top w:w="86" w:type="dxa"/>
              <w:left w:w="115" w:type="dxa"/>
              <w:bottom w:w="86" w:type="dxa"/>
              <w:right w:w="115" w:type="dxa"/>
            </w:tcMar>
          </w:tcPr>
          <w:p w:rsidR="003F69F6" w:rsidRPr="00F21958" w:rsidRDefault="006F1973" w:rsidP="00892B41">
            <w:pPr>
              <w:pStyle w:val="ProjectDetails"/>
            </w:pPr>
            <w:r w:rsidRPr="006F1973">
              <w:t>Auto scaling</w:t>
            </w:r>
          </w:p>
        </w:tc>
      </w:tr>
      <w:tr w:rsidR="003F69F6"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892B41">
            <w:pPr>
              <w:pStyle w:val="ProjectDetails"/>
            </w:pPr>
            <w:r w:rsidRPr="00F21958">
              <w:t xml:space="preserve">Role </w:t>
            </w:r>
          </w:p>
        </w:tc>
        <w:tc>
          <w:tcPr>
            <w:tcW w:w="7831" w:type="dxa"/>
            <w:tcMar>
              <w:top w:w="86" w:type="dxa"/>
              <w:left w:w="115" w:type="dxa"/>
              <w:bottom w:w="86" w:type="dxa"/>
              <w:right w:w="115" w:type="dxa"/>
            </w:tcMar>
          </w:tcPr>
          <w:p w:rsidR="003F69F6" w:rsidRPr="00F21958" w:rsidRDefault="003F69F6" w:rsidP="00892B41">
            <w:pPr>
              <w:pStyle w:val="ExperienceTitleChar2"/>
              <w:rPr>
                <w:rFonts w:ascii="Calibri" w:hAnsi="Calibri"/>
                <w:sz w:val="22"/>
                <w:szCs w:val="22"/>
              </w:rPr>
            </w:pPr>
            <w:r>
              <w:rPr>
                <w:rFonts w:ascii="Calibri" w:hAnsi="Calibri"/>
                <w:sz w:val="22"/>
                <w:szCs w:val="22"/>
              </w:rPr>
              <w:t>Deputy Manager</w:t>
            </w:r>
          </w:p>
        </w:tc>
      </w:tr>
      <w:tr w:rsidR="003F69F6"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892B41">
            <w:pPr>
              <w:pStyle w:val="ProjectDetails"/>
            </w:pPr>
            <w:r w:rsidRPr="00F21958">
              <w:t>Duration</w:t>
            </w:r>
          </w:p>
        </w:tc>
        <w:tc>
          <w:tcPr>
            <w:tcW w:w="7831" w:type="dxa"/>
            <w:tcMar>
              <w:top w:w="86" w:type="dxa"/>
              <w:left w:w="115" w:type="dxa"/>
              <w:bottom w:w="86" w:type="dxa"/>
              <w:right w:w="115" w:type="dxa"/>
            </w:tcMar>
          </w:tcPr>
          <w:p w:rsidR="003F69F6" w:rsidRPr="00F21958" w:rsidRDefault="003F69F6" w:rsidP="00892B41">
            <w:pPr>
              <w:pStyle w:val="ExperienceTitleChar2"/>
              <w:rPr>
                <w:rFonts w:ascii="Calibri" w:hAnsi="Calibri"/>
                <w:sz w:val="22"/>
                <w:szCs w:val="22"/>
              </w:rPr>
            </w:pPr>
            <w:r>
              <w:rPr>
                <w:rFonts w:ascii="Calibri" w:hAnsi="Calibri"/>
                <w:sz w:val="22"/>
                <w:szCs w:val="22"/>
              </w:rPr>
              <w:t>April 2014 to March</w:t>
            </w:r>
            <w:r w:rsidRPr="00F21958">
              <w:rPr>
                <w:rFonts w:ascii="Calibri" w:hAnsi="Calibri"/>
                <w:sz w:val="22"/>
                <w:szCs w:val="22"/>
              </w:rPr>
              <w:t xml:space="preserve"> 201</w:t>
            </w:r>
            <w:r>
              <w:rPr>
                <w:rFonts w:ascii="Calibri" w:hAnsi="Calibri"/>
                <w:sz w:val="22"/>
                <w:szCs w:val="22"/>
              </w:rPr>
              <w:t>5</w:t>
            </w:r>
          </w:p>
        </w:tc>
      </w:tr>
      <w:tr w:rsidR="003F69F6"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892B41">
            <w:pPr>
              <w:pStyle w:val="ProjectDetails"/>
            </w:pPr>
            <w:r w:rsidRPr="00F21958">
              <w:t>Domain</w:t>
            </w:r>
          </w:p>
        </w:tc>
        <w:tc>
          <w:tcPr>
            <w:tcW w:w="7831" w:type="dxa"/>
            <w:tcMar>
              <w:top w:w="86" w:type="dxa"/>
              <w:left w:w="115" w:type="dxa"/>
              <w:bottom w:w="86" w:type="dxa"/>
              <w:right w:w="115" w:type="dxa"/>
            </w:tcMar>
          </w:tcPr>
          <w:p w:rsidR="003F69F6" w:rsidRPr="00F21958" w:rsidRDefault="003F69F6" w:rsidP="00892B41">
            <w:pPr>
              <w:pStyle w:val="ExperienceTitleChar2"/>
              <w:rPr>
                <w:rFonts w:ascii="Calibri" w:hAnsi="Calibri"/>
                <w:sz w:val="22"/>
                <w:szCs w:val="22"/>
              </w:rPr>
            </w:pPr>
            <w:r>
              <w:rPr>
                <w:rFonts w:ascii="Calibri" w:hAnsi="Calibri"/>
                <w:sz w:val="22"/>
                <w:szCs w:val="22"/>
              </w:rPr>
              <w:t>Cloud Computing (IaaS)</w:t>
            </w:r>
          </w:p>
        </w:tc>
      </w:tr>
      <w:tr w:rsidR="003F69F6"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892B41">
            <w:pPr>
              <w:pStyle w:val="ProjectDetails"/>
            </w:pPr>
            <w:r w:rsidRPr="00F21958">
              <w:t>Technology</w:t>
            </w:r>
          </w:p>
        </w:tc>
        <w:tc>
          <w:tcPr>
            <w:tcW w:w="7831" w:type="dxa"/>
            <w:tcMar>
              <w:top w:w="86" w:type="dxa"/>
              <w:left w:w="115" w:type="dxa"/>
              <w:bottom w:w="86" w:type="dxa"/>
              <w:right w:w="115" w:type="dxa"/>
            </w:tcMar>
          </w:tcPr>
          <w:p w:rsidR="003F69F6" w:rsidRPr="00F21958" w:rsidRDefault="003F69F6" w:rsidP="00CC4FDC">
            <w:pPr>
              <w:pStyle w:val="ExperienceTitleChar2"/>
              <w:rPr>
                <w:rFonts w:ascii="Calibri" w:hAnsi="Calibri"/>
                <w:sz w:val="22"/>
                <w:szCs w:val="22"/>
              </w:rPr>
            </w:pPr>
            <w:r>
              <w:rPr>
                <w:rFonts w:ascii="Calibri" w:hAnsi="Calibri"/>
                <w:sz w:val="22"/>
                <w:szCs w:val="22"/>
              </w:rPr>
              <w:t>Openstack, Python,  ZeroMQ, Linux</w:t>
            </w:r>
          </w:p>
        </w:tc>
      </w:tr>
      <w:tr w:rsidR="003F69F6"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892B41">
            <w:pPr>
              <w:pStyle w:val="ProjectDetails"/>
            </w:pPr>
            <w:r w:rsidRPr="00F21958">
              <w:t>Project Description</w:t>
            </w:r>
          </w:p>
        </w:tc>
        <w:tc>
          <w:tcPr>
            <w:tcW w:w="7831" w:type="dxa"/>
            <w:tcMar>
              <w:top w:w="86" w:type="dxa"/>
              <w:left w:w="115" w:type="dxa"/>
              <w:bottom w:w="86" w:type="dxa"/>
              <w:right w:w="115" w:type="dxa"/>
            </w:tcMar>
          </w:tcPr>
          <w:p w:rsidR="003F69F6" w:rsidRDefault="006F1973" w:rsidP="00892B41">
            <w:pPr>
              <w:pStyle w:val="ExperienceTitleChar2"/>
              <w:rPr>
                <w:rFonts w:asciiTheme="minorHAnsi" w:hAnsiTheme="minorHAnsi" w:cstheme="minorHAnsi"/>
                <w:sz w:val="22"/>
                <w:szCs w:val="22"/>
              </w:rPr>
            </w:pPr>
            <w:r>
              <w:rPr>
                <w:rFonts w:asciiTheme="minorHAnsi" w:hAnsiTheme="minorHAnsi" w:cstheme="minorHAnsi"/>
                <w:sz w:val="22"/>
                <w:szCs w:val="22"/>
              </w:rPr>
              <w:t>Openstack has the capability to au</w:t>
            </w:r>
            <w:r w:rsidR="00EF48B8">
              <w:rPr>
                <w:rFonts w:asciiTheme="minorHAnsi" w:hAnsiTheme="minorHAnsi" w:cstheme="minorHAnsi"/>
                <w:sz w:val="22"/>
                <w:szCs w:val="22"/>
              </w:rPr>
              <w:t>to</w:t>
            </w:r>
            <w:r w:rsidR="007500E5">
              <w:rPr>
                <w:rFonts w:asciiTheme="minorHAnsi" w:hAnsiTheme="minorHAnsi" w:cstheme="minorHAnsi"/>
                <w:sz w:val="22"/>
                <w:szCs w:val="22"/>
              </w:rPr>
              <w:t xml:space="preserve"> </w:t>
            </w:r>
            <w:r w:rsidR="00EF48B8">
              <w:rPr>
                <w:rFonts w:asciiTheme="minorHAnsi" w:hAnsiTheme="minorHAnsi" w:cstheme="minorHAnsi"/>
                <w:sz w:val="22"/>
                <w:szCs w:val="22"/>
              </w:rPr>
              <w:t xml:space="preserve">scale </w:t>
            </w:r>
            <w:r w:rsidR="00597851">
              <w:rPr>
                <w:rFonts w:asciiTheme="minorHAnsi" w:hAnsiTheme="minorHAnsi" w:cstheme="minorHAnsi"/>
                <w:sz w:val="22"/>
                <w:szCs w:val="22"/>
              </w:rPr>
              <w:t xml:space="preserve">instances. </w:t>
            </w:r>
            <w:r>
              <w:rPr>
                <w:rFonts w:asciiTheme="minorHAnsi" w:hAnsiTheme="minorHAnsi" w:cstheme="minorHAnsi"/>
                <w:sz w:val="22"/>
                <w:szCs w:val="22"/>
              </w:rPr>
              <w:t>This requires configuring various openstack components and creating appropriate templates to autoscale.</w:t>
            </w:r>
          </w:p>
          <w:p w:rsidR="006F1973" w:rsidRDefault="006F1973" w:rsidP="00892B41">
            <w:pPr>
              <w:pStyle w:val="ExperienceTitleChar2"/>
              <w:rPr>
                <w:rFonts w:ascii="Calibri" w:hAnsi="Calibri"/>
                <w:sz w:val="22"/>
                <w:szCs w:val="22"/>
              </w:rPr>
            </w:pPr>
          </w:p>
          <w:p w:rsidR="003F69F6" w:rsidRDefault="003F69F6" w:rsidP="00892B41">
            <w:pPr>
              <w:pStyle w:val="ExperienceTitleChar2"/>
              <w:rPr>
                <w:rFonts w:ascii="Calibri" w:hAnsi="Calibri"/>
                <w:b/>
                <w:sz w:val="22"/>
                <w:szCs w:val="22"/>
              </w:rPr>
            </w:pPr>
            <w:r w:rsidRPr="0091328D">
              <w:rPr>
                <w:rFonts w:ascii="Calibri" w:hAnsi="Calibri"/>
                <w:b/>
                <w:sz w:val="22"/>
                <w:szCs w:val="22"/>
              </w:rPr>
              <w:t>Roles and Responsibilities:</w:t>
            </w:r>
          </w:p>
          <w:p w:rsid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Installing and Configuring Heat</w:t>
            </w:r>
          </w:p>
          <w:p w:rsid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Installing and Configuring ceilometers</w:t>
            </w:r>
          </w:p>
          <w:p w:rsid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Writing heat templates for autoscaling.</w:t>
            </w:r>
          </w:p>
          <w:p w:rsid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Identifying and fixing bugs</w:t>
            </w:r>
          </w:p>
          <w:p w:rsid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Back porting patches to stable versions.</w:t>
            </w:r>
          </w:p>
          <w:p w:rsidR="003F69F6" w:rsidRP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Documenting the activity.</w:t>
            </w:r>
          </w:p>
        </w:tc>
      </w:tr>
    </w:tbl>
    <w:p w:rsidR="0069379D" w:rsidRDefault="0069379D" w:rsidP="00BC78D2">
      <w:pPr>
        <w:pStyle w:val="Heading2"/>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156867"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892B41">
            <w:pPr>
              <w:pStyle w:val="ProjectDetails"/>
            </w:pPr>
            <w:r w:rsidRPr="00F21958">
              <w:t>Project</w:t>
            </w:r>
          </w:p>
        </w:tc>
        <w:tc>
          <w:tcPr>
            <w:tcW w:w="7831" w:type="dxa"/>
            <w:tcMar>
              <w:top w:w="86" w:type="dxa"/>
              <w:left w:w="115" w:type="dxa"/>
              <w:bottom w:w="86" w:type="dxa"/>
              <w:right w:w="115" w:type="dxa"/>
            </w:tcMar>
          </w:tcPr>
          <w:p w:rsidR="00156867" w:rsidRPr="00F21958" w:rsidRDefault="00646166" w:rsidP="00892B41">
            <w:pPr>
              <w:pStyle w:val="ProjectDetails"/>
            </w:pPr>
            <w:r w:rsidRPr="00646166">
              <w:t>Zabbix / Ceph monitoring</w:t>
            </w:r>
          </w:p>
        </w:tc>
      </w:tr>
      <w:tr w:rsidR="00156867"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892B41">
            <w:pPr>
              <w:pStyle w:val="ProjectDetails"/>
            </w:pPr>
            <w:r w:rsidRPr="00F21958">
              <w:t xml:space="preserve">Role </w:t>
            </w:r>
          </w:p>
        </w:tc>
        <w:tc>
          <w:tcPr>
            <w:tcW w:w="7831" w:type="dxa"/>
            <w:tcMar>
              <w:top w:w="86" w:type="dxa"/>
              <w:left w:w="115" w:type="dxa"/>
              <w:bottom w:w="86" w:type="dxa"/>
              <w:right w:w="115" w:type="dxa"/>
            </w:tcMar>
          </w:tcPr>
          <w:p w:rsidR="00156867" w:rsidRPr="00F21958" w:rsidRDefault="00156867" w:rsidP="00892B41">
            <w:pPr>
              <w:pStyle w:val="ExperienceTitleChar2"/>
              <w:rPr>
                <w:rFonts w:ascii="Calibri" w:hAnsi="Calibri"/>
                <w:sz w:val="22"/>
                <w:szCs w:val="22"/>
              </w:rPr>
            </w:pPr>
            <w:r>
              <w:rPr>
                <w:rFonts w:ascii="Calibri" w:hAnsi="Calibri"/>
                <w:sz w:val="22"/>
                <w:szCs w:val="22"/>
              </w:rPr>
              <w:t>Deputy Manager</w:t>
            </w:r>
          </w:p>
        </w:tc>
      </w:tr>
      <w:tr w:rsidR="00156867"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892B41">
            <w:pPr>
              <w:pStyle w:val="ProjectDetails"/>
            </w:pPr>
            <w:r w:rsidRPr="00F21958">
              <w:t>Duration</w:t>
            </w:r>
          </w:p>
        </w:tc>
        <w:tc>
          <w:tcPr>
            <w:tcW w:w="7831" w:type="dxa"/>
            <w:tcMar>
              <w:top w:w="86" w:type="dxa"/>
              <w:left w:w="115" w:type="dxa"/>
              <w:bottom w:w="86" w:type="dxa"/>
              <w:right w:w="115" w:type="dxa"/>
            </w:tcMar>
          </w:tcPr>
          <w:p w:rsidR="00156867" w:rsidRPr="00F21958" w:rsidRDefault="00156867" w:rsidP="00892B41">
            <w:pPr>
              <w:pStyle w:val="ExperienceTitleChar2"/>
              <w:rPr>
                <w:rFonts w:ascii="Calibri" w:hAnsi="Calibri"/>
                <w:sz w:val="22"/>
                <w:szCs w:val="22"/>
              </w:rPr>
            </w:pPr>
            <w:r>
              <w:rPr>
                <w:rFonts w:ascii="Calibri" w:hAnsi="Calibri"/>
                <w:sz w:val="22"/>
                <w:szCs w:val="22"/>
              </w:rPr>
              <w:t>April 2014 to March</w:t>
            </w:r>
            <w:r w:rsidRPr="00F21958">
              <w:rPr>
                <w:rFonts w:ascii="Calibri" w:hAnsi="Calibri"/>
                <w:sz w:val="22"/>
                <w:szCs w:val="22"/>
              </w:rPr>
              <w:t xml:space="preserve"> 201</w:t>
            </w:r>
            <w:r>
              <w:rPr>
                <w:rFonts w:ascii="Calibri" w:hAnsi="Calibri"/>
                <w:sz w:val="22"/>
                <w:szCs w:val="22"/>
              </w:rPr>
              <w:t>5</w:t>
            </w:r>
          </w:p>
        </w:tc>
      </w:tr>
      <w:tr w:rsidR="00156867"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892B41">
            <w:pPr>
              <w:pStyle w:val="ProjectDetails"/>
            </w:pPr>
            <w:r w:rsidRPr="00F21958">
              <w:t>Domain</w:t>
            </w:r>
          </w:p>
        </w:tc>
        <w:tc>
          <w:tcPr>
            <w:tcW w:w="7831" w:type="dxa"/>
            <w:tcMar>
              <w:top w:w="86" w:type="dxa"/>
              <w:left w:w="115" w:type="dxa"/>
              <w:bottom w:w="86" w:type="dxa"/>
              <w:right w:w="115" w:type="dxa"/>
            </w:tcMar>
          </w:tcPr>
          <w:p w:rsidR="00156867" w:rsidRPr="00F21958" w:rsidRDefault="00156867" w:rsidP="00892B41">
            <w:pPr>
              <w:pStyle w:val="ExperienceTitleChar2"/>
              <w:rPr>
                <w:rFonts w:ascii="Calibri" w:hAnsi="Calibri"/>
                <w:sz w:val="22"/>
                <w:szCs w:val="22"/>
              </w:rPr>
            </w:pPr>
            <w:r>
              <w:rPr>
                <w:rFonts w:ascii="Calibri" w:hAnsi="Calibri"/>
                <w:sz w:val="22"/>
                <w:szCs w:val="22"/>
              </w:rPr>
              <w:t>Cloud Computing (IaaS)</w:t>
            </w:r>
          </w:p>
        </w:tc>
      </w:tr>
      <w:tr w:rsidR="00156867"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892B41">
            <w:pPr>
              <w:pStyle w:val="ProjectDetails"/>
            </w:pPr>
            <w:r w:rsidRPr="00F21958">
              <w:t>Technology</w:t>
            </w:r>
          </w:p>
        </w:tc>
        <w:tc>
          <w:tcPr>
            <w:tcW w:w="7831" w:type="dxa"/>
            <w:tcMar>
              <w:top w:w="86" w:type="dxa"/>
              <w:left w:w="115" w:type="dxa"/>
              <w:bottom w:w="86" w:type="dxa"/>
              <w:right w:w="115" w:type="dxa"/>
            </w:tcMar>
          </w:tcPr>
          <w:p w:rsidR="00156867" w:rsidRPr="00F21958" w:rsidRDefault="00156867" w:rsidP="00744683">
            <w:pPr>
              <w:pStyle w:val="ExperienceTitleChar2"/>
              <w:rPr>
                <w:rFonts w:ascii="Calibri" w:hAnsi="Calibri"/>
                <w:sz w:val="22"/>
                <w:szCs w:val="22"/>
              </w:rPr>
            </w:pPr>
            <w:r>
              <w:rPr>
                <w:rFonts w:ascii="Calibri" w:hAnsi="Calibri"/>
                <w:sz w:val="22"/>
                <w:szCs w:val="22"/>
              </w:rPr>
              <w:t>Openstack, Python,  ZeroMQ,</w:t>
            </w:r>
            <w:r w:rsidR="00744683">
              <w:rPr>
                <w:rFonts w:ascii="Calibri" w:hAnsi="Calibri"/>
                <w:sz w:val="22"/>
                <w:szCs w:val="22"/>
              </w:rPr>
              <w:t xml:space="preserve">Ceph, Zabbix, </w:t>
            </w:r>
            <w:r>
              <w:rPr>
                <w:rFonts w:ascii="Calibri" w:hAnsi="Calibri"/>
                <w:sz w:val="22"/>
                <w:szCs w:val="22"/>
              </w:rPr>
              <w:t xml:space="preserve"> Linux</w:t>
            </w:r>
          </w:p>
        </w:tc>
      </w:tr>
      <w:tr w:rsidR="00156867"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892B41">
            <w:pPr>
              <w:pStyle w:val="ProjectDetails"/>
            </w:pPr>
            <w:r w:rsidRPr="00F21958">
              <w:t>Project Description</w:t>
            </w:r>
          </w:p>
        </w:tc>
        <w:tc>
          <w:tcPr>
            <w:tcW w:w="7831" w:type="dxa"/>
            <w:tcMar>
              <w:top w:w="86" w:type="dxa"/>
              <w:left w:w="115" w:type="dxa"/>
              <w:bottom w:w="86" w:type="dxa"/>
              <w:right w:w="115" w:type="dxa"/>
            </w:tcMar>
          </w:tcPr>
          <w:p w:rsidR="00230356" w:rsidRDefault="00230356" w:rsidP="00230356">
            <w:pPr>
              <w:pStyle w:val="NormalWeb"/>
              <w:widowControl/>
              <w:adjustRightInd/>
              <w:jc w:val="left"/>
              <w:rPr>
                <w:rFonts w:asciiTheme="minorHAnsi" w:hAnsiTheme="minorHAnsi" w:cstheme="minorHAnsi"/>
                <w:sz w:val="22"/>
                <w:szCs w:val="22"/>
              </w:rPr>
            </w:pPr>
            <w:r>
              <w:rPr>
                <w:rFonts w:asciiTheme="minorHAnsi" w:hAnsiTheme="minorHAnsi" w:cstheme="minorHAnsi"/>
                <w:sz w:val="22"/>
                <w:szCs w:val="22"/>
              </w:rPr>
              <w:t>Ceph is a unified, distributed storage system designed for excellent performance, reliability and scalability. The project involves configuring monitoring system (zabbix) to monitor ceph.</w:t>
            </w:r>
          </w:p>
          <w:p w:rsidR="00156867" w:rsidRDefault="00156867" w:rsidP="00892B41">
            <w:pPr>
              <w:pStyle w:val="ExperienceTitleChar2"/>
              <w:rPr>
                <w:rFonts w:ascii="Calibri" w:hAnsi="Calibri"/>
                <w:sz w:val="22"/>
                <w:szCs w:val="22"/>
              </w:rPr>
            </w:pPr>
          </w:p>
          <w:p w:rsidR="00156867" w:rsidRDefault="00156867" w:rsidP="00892B41">
            <w:pPr>
              <w:pStyle w:val="ExperienceTitleChar2"/>
              <w:rPr>
                <w:rFonts w:ascii="Calibri" w:hAnsi="Calibri"/>
                <w:b/>
                <w:sz w:val="22"/>
                <w:szCs w:val="22"/>
              </w:rPr>
            </w:pPr>
            <w:r w:rsidRPr="0091328D">
              <w:rPr>
                <w:rFonts w:ascii="Calibri" w:hAnsi="Calibri"/>
                <w:b/>
                <w:sz w:val="22"/>
                <w:szCs w:val="22"/>
              </w:rPr>
              <w:t>Roles and Responsibilities:</w:t>
            </w:r>
          </w:p>
          <w:p w:rsidR="00640082" w:rsidRDefault="00640082"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Installing and configuring ceph-zabbix plug-in</w:t>
            </w:r>
          </w:p>
          <w:p w:rsidR="00640082" w:rsidRDefault="00640082"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Defining metrics and alarms</w:t>
            </w:r>
          </w:p>
          <w:p w:rsidR="00156867" w:rsidRPr="00640082" w:rsidRDefault="00640082"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Documenting the activity.</w:t>
            </w:r>
          </w:p>
        </w:tc>
      </w:tr>
    </w:tbl>
    <w:p w:rsidR="00156867" w:rsidRPr="00156867" w:rsidRDefault="00156867" w:rsidP="00156867">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15790E"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892B41">
            <w:pPr>
              <w:pStyle w:val="ProjectDetails"/>
            </w:pPr>
            <w:r w:rsidRPr="00F21958">
              <w:lastRenderedPageBreak/>
              <w:t>Project</w:t>
            </w:r>
          </w:p>
        </w:tc>
        <w:tc>
          <w:tcPr>
            <w:tcW w:w="7831" w:type="dxa"/>
            <w:tcMar>
              <w:top w:w="86" w:type="dxa"/>
              <w:left w:w="115" w:type="dxa"/>
              <w:bottom w:w="86" w:type="dxa"/>
              <w:right w:w="115" w:type="dxa"/>
            </w:tcMar>
          </w:tcPr>
          <w:p w:rsidR="0015790E" w:rsidRPr="00F21958" w:rsidRDefault="0015790E" w:rsidP="00892B41">
            <w:pPr>
              <w:pStyle w:val="ProjectDetails"/>
            </w:pPr>
            <w:r w:rsidRPr="0015790E">
              <w:t>Continuous Integration and Continuous Deployment (CI/CD)</w:t>
            </w:r>
          </w:p>
        </w:tc>
      </w:tr>
      <w:tr w:rsidR="0015790E"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892B41">
            <w:pPr>
              <w:pStyle w:val="ProjectDetails"/>
            </w:pPr>
            <w:r w:rsidRPr="00F21958">
              <w:t xml:space="preserve">Role </w:t>
            </w:r>
          </w:p>
        </w:tc>
        <w:tc>
          <w:tcPr>
            <w:tcW w:w="7831" w:type="dxa"/>
            <w:tcMar>
              <w:top w:w="86" w:type="dxa"/>
              <w:left w:w="115" w:type="dxa"/>
              <w:bottom w:w="86" w:type="dxa"/>
              <w:right w:w="115" w:type="dxa"/>
            </w:tcMar>
          </w:tcPr>
          <w:p w:rsidR="0015790E" w:rsidRPr="00F21958" w:rsidRDefault="0015790E" w:rsidP="00892B41">
            <w:pPr>
              <w:pStyle w:val="ExperienceTitleChar2"/>
              <w:rPr>
                <w:rFonts w:ascii="Calibri" w:hAnsi="Calibri"/>
                <w:sz w:val="22"/>
                <w:szCs w:val="22"/>
              </w:rPr>
            </w:pPr>
            <w:r>
              <w:rPr>
                <w:rFonts w:ascii="Calibri" w:hAnsi="Calibri"/>
                <w:sz w:val="22"/>
                <w:szCs w:val="22"/>
              </w:rPr>
              <w:t>Deputy Manager</w:t>
            </w:r>
          </w:p>
        </w:tc>
      </w:tr>
      <w:tr w:rsidR="0015790E"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892B41">
            <w:pPr>
              <w:pStyle w:val="ProjectDetails"/>
            </w:pPr>
            <w:r w:rsidRPr="00F21958">
              <w:t>Duration</w:t>
            </w:r>
          </w:p>
        </w:tc>
        <w:tc>
          <w:tcPr>
            <w:tcW w:w="7831" w:type="dxa"/>
            <w:tcMar>
              <w:top w:w="86" w:type="dxa"/>
              <w:left w:w="115" w:type="dxa"/>
              <w:bottom w:w="86" w:type="dxa"/>
              <w:right w:w="115" w:type="dxa"/>
            </w:tcMar>
          </w:tcPr>
          <w:p w:rsidR="0015790E" w:rsidRPr="00F21958" w:rsidRDefault="0015790E" w:rsidP="00892B41">
            <w:pPr>
              <w:pStyle w:val="ExperienceTitleChar2"/>
              <w:rPr>
                <w:rFonts w:ascii="Calibri" w:hAnsi="Calibri"/>
                <w:sz w:val="22"/>
                <w:szCs w:val="22"/>
              </w:rPr>
            </w:pPr>
            <w:r>
              <w:rPr>
                <w:rFonts w:ascii="Calibri" w:hAnsi="Calibri"/>
                <w:sz w:val="22"/>
                <w:szCs w:val="22"/>
              </w:rPr>
              <w:t>April 2014 to March</w:t>
            </w:r>
            <w:r w:rsidRPr="00F21958">
              <w:rPr>
                <w:rFonts w:ascii="Calibri" w:hAnsi="Calibri"/>
                <w:sz w:val="22"/>
                <w:szCs w:val="22"/>
              </w:rPr>
              <w:t xml:space="preserve"> 201</w:t>
            </w:r>
            <w:r>
              <w:rPr>
                <w:rFonts w:ascii="Calibri" w:hAnsi="Calibri"/>
                <w:sz w:val="22"/>
                <w:szCs w:val="22"/>
              </w:rPr>
              <w:t>5</w:t>
            </w:r>
          </w:p>
        </w:tc>
      </w:tr>
      <w:tr w:rsidR="0015790E"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892B41">
            <w:pPr>
              <w:pStyle w:val="ProjectDetails"/>
            </w:pPr>
            <w:r w:rsidRPr="00F21958">
              <w:t>Domain</w:t>
            </w:r>
          </w:p>
        </w:tc>
        <w:tc>
          <w:tcPr>
            <w:tcW w:w="7831" w:type="dxa"/>
            <w:tcMar>
              <w:top w:w="86" w:type="dxa"/>
              <w:left w:w="115" w:type="dxa"/>
              <w:bottom w:w="86" w:type="dxa"/>
              <w:right w:w="115" w:type="dxa"/>
            </w:tcMar>
          </w:tcPr>
          <w:p w:rsidR="0015790E" w:rsidRPr="00F21958" w:rsidRDefault="0015790E" w:rsidP="00892B41">
            <w:pPr>
              <w:pStyle w:val="ExperienceTitleChar2"/>
              <w:rPr>
                <w:rFonts w:ascii="Calibri" w:hAnsi="Calibri"/>
                <w:sz w:val="22"/>
                <w:szCs w:val="22"/>
              </w:rPr>
            </w:pPr>
            <w:r>
              <w:rPr>
                <w:rFonts w:ascii="Calibri" w:hAnsi="Calibri"/>
                <w:sz w:val="22"/>
                <w:szCs w:val="22"/>
              </w:rPr>
              <w:t>Cloud Computing (IaaS)</w:t>
            </w:r>
          </w:p>
        </w:tc>
      </w:tr>
      <w:tr w:rsidR="0015790E"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892B41">
            <w:pPr>
              <w:pStyle w:val="ProjectDetails"/>
            </w:pPr>
            <w:r w:rsidRPr="00F21958">
              <w:t>Technology</w:t>
            </w:r>
          </w:p>
        </w:tc>
        <w:tc>
          <w:tcPr>
            <w:tcW w:w="7831" w:type="dxa"/>
            <w:tcMar>
              <w:top w:w="86" w:type="dxa"/>
              <w:left w:w="115" w:type="dxa"/>
              <w:bottom w:w="86" w:type="dxa"/>
              <w:right w:w="115" w:type="dxa"/>
            </w:tcMar>
          </w:tcPr>
          <w:p w:rsidR="0015790E" w:rsidRPr="00F21958" w:rsidRDefault="0015790E" w:rsidP="00892B41">
            <w:pPr>
              <w:pStyle w:val="ExperienceTitleChar2"/>
              <w:rPr>
                <w:rFonts w:ascii="Calibri" w:hAnsi="Calibri"/>
                <w:sz w:val="22"/>
                <w:szCs w:val="22"/>
              </w:rPr>
            </w:pPr>
            <w:r>
              <w:rPr>
                <w:rFonts w:ascii="Calibri" w:hAnsi="Calibri"/>
                <w:sz w:val="22"/>
                <w:szCs w:val="22"/>
              </w:rPr>
              <w:t>Openstack, Python,  ZeroMQ, Linux, Ceph, Contrail, Jenkins, Puppet, Consul</w:t>
            </w:r>
          </w:p>
        </w:tc>
      </w:tr>
      <w:tr w:rsidR="0015790E"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892B41">
            <w:pPr>
              <w:pStyle w:val="ProjectDetails"/>
            </w:pPr>
            <w:r w:rsidRPr="00F21958">
              <w:t>Project Description</w:t>
            </w:r>
          </w:p>
        </w:tc>
        <w:tc>
          <w:tcPr>
            <w:tcW w:w="7831" w:type="dxa"/>
            <w:tcMar>
              <w:top w:w="86" w:type="dxa"/>
              <w:left w:w="115" w:type="dxa"/>
              <w:bottom w:w="86" w:type="dxa"/>
              <w:right w:w="115" w:type="dxa"/>
            </w:tcMar>
          </w:tcPr>
          <w:p w:rsidR="0015790E" w:rsidRDefault="0015790E" w:rsidP="00892B41">
            <w:pPr>
              <w:pStyle w:val="NormalWeb"/>
              <w:widowControl/>
              <w:adjustRightInd/>
              <w:jc w:val="left"/>
              <w:rPr>
                <w:rFonts w:asciiTheme="minorHAnsi" w:hAnsiTheme="minorHAnsi" w:cstheme="minorHAnsi"/>
                <w:sz w:val="22"/>
                <w:szCs w:val="22"/>
              </w:rPr>
            </w:pPr>
            <w:r>
              <w:rPr>
                <w:rFonts w:asciiTheme="minorHAnsi" w:hAnsiTheme="minorHAnsi" w:cstheme="minorHAnsi"/>
                <w:sz w:val="22"/>
                <w:szCs w:val="22"/>
              </w:rPr>
              <w:t>Openstack is an opensource project and it is continuously evolved by the community. To have upto-date features and critical bug fixes in the system, there is a need for continuous integration and continuous deployment of the change to the production.  The project involves designing the flow and automating the system.</w:t>
            </w:r>
          </w:p>
          <w:p w:rsidR="0015790E" w:rsidRDefault="0015790E" w:rsidP="00892B41">
            <w:pPr>
              <w:pStyle w:val="ExperienceTitleChar2"/>
              <w:rPr>
                <w:rFonts w:ascii="Calibri" w:hAnsi="Calibri"/>
                <w:sz w:val="22"/>
                <w:szCs w:val="22"/>
              </w:rPr>
            </w:pPr>
          </w:p>
          <w:p w:rsidR="0015790E" w:rsidRDefault="0015790E" w:rsidP="00892B41">
            <w:pPr>
              <w:pStyle w:val="ExperienceTitleChar2"/>
              <w:rPr>
                <w:rFonts w:ascii="Calibri" w:hAnsi="Calibri"/>
                <w:b/>
                <w:sz w:val="22"/>
                <w:szCs w:val="22"/>
              </w:rPr>
            </w:pPr>
            <w:r w:rsidRPr="0091328D">
              <w:rPr>
                <w:rFonts w:ascii="Calibri" w:hAnsi="Calibri"/>
                <w:b/>
                <w:sz w:val="22"/>
                <w:szCs w:val="22"/>
              </w:rPr>
              <w:t>Roles and Responsibilities:</w:t>
            </w:r>
          </w:p>
          <w:p w:rsidR="001825CF"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Installing and Configuring Jenkins.</w:t>
            </w:r>
          </w:p>
          <w:p w:rsidR="001825CF"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 xml:space="preserve">Writing </w:t>
            </w:r>
            <w:r w:rsidR="006D25EA">
              <w:rPr>
                <w:rFonts w:asciiTheme="minorHAnsi" w:hAnsiTheme="minorHAnsi" w:cstheme="minorHAnsi"/>
                <w:sz w:val="22"/>
                <w:szCs w:val="22"/>
              </w:rPr>
              <w:t xml:space="preserve">advanced </w:t>
            </w:r>
            <w:r>
              <w:rPr>
                <w:rFonts w:asciiTheme="minorHAnsi" w:hAnsiTheme="minorHAnsi" w:cstheme="minorHAnsi"/>
                <w:sz w:val="22"/>
                <w:szCs w:val="22"/>
              </w:rPr>
              <w:t>heat templates – using structured config and structured deployment.</w:t>
            </w:r>
          </w:p>
          <w:p w:rsidR="001825CF" w:rsidRPr="00892B41"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Writing Jenkins job.</w:t>
            </w:r>
          </w:p>
          <w:p w:rsidR="00892B41" w:rsidRDefault="00CE61E5"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 xml:space="preserve">Install, </w:t>
            </w:r>
            <w:r w:rsidR="00892B41">
              <w:rPr>
                <w:rFonts w:asciiTheme="minorHAnsi" w:hAnsiTheme="minorHAnsi" w:cstheme="minorHAnsi"/>
                <w:sz w:val="22"/>
                <w:szCs w:val="22"/>
              </w:rPr>
              <w:t>manage</w:t>
            </w:r>
            <w:r>
              <w:rPr>
                <w:rFonts w:asciiTheme="minorHAnsi" w:hAnsiTheme="minorHAnsi" w:cstheme="minorHAnsi"/>
                <w:sz w:val="22"/>
                <w:szCs w:val="22"/>
              </w:rPr>
              <w:t xml:space="preserve"> and update key-value pairs in</w:t>
            </w:r>
            <w:r w:rsidR="00892B41">
              <w:rPr>
                <w:rFonts w:asciiTheme="minorHAnsi" w:hAnsiTheme="minorHAnsi" w:cstheme="minorHAnsi"/>
                <w:sz w:val="22"/>
                <w:szCs w:val="22"/>
              </w:rPr>
              <w:t xml:space="preserve"> Consul </w:t>
            </w:r>
          </w:p>
          <w:p w:rsidR="001825CF"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Working on apt-mirror and continuous snapshots</w:t>
            </w:r>
          </w:p>
          <w:p w:rsidR="001825CF"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Creating debian packages from upstream code</w:t>
            </w:r>
          </w:p>
          <w:p w:rsidR="0015790E" w:rsidRPr="001825CF"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Writing basic puppet/hiera scripts involved in automation.</w:t>
            </w:r>
          </w:p>
        </w:tc>
      </w:tr>
    </w:tbl>
    <w:p w:rsidR="00073AA7" w:rsidRDefault="00BC78D2" w:rsidP="009A5A1C">
      <w:pPr>
        <w:pStyle w:val="Heading2"/>
      </w:pPr>
      <w:r>
        <w:t>Project</w:t>
      </w:r>
      <w:r w:rsidR="009676AB">
        <w:t>(</w:t>
      </w:r>
      <w:r>
        <w:t>s</w:t>
      </w:r>
      <w:r w:rsidR="009676AB">
        <w:t>)</w:t>
      </w:r>
      <w:r>
        <w:t xml:space="preserve"> Worked on at CDAC</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9A5A1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892B41">
            <w:pPr>
              <w:pStyle w:val="ProjectDetails"/>
            </w:pPr>
            <w:r w:rsidRPr="00F21958">
              <w:t>Project</w:t>
            </w:r>
          </w:p>
        </w:tc>
        <w:tc>
          <w:tcPr>
            <w:tcW w:w="7831" w:type="dxa"/>
            <w:tcMar>
              <w:top w:w="86" w:type="dxa"/>
              <w:left w:w="115" w:type="dxa"/>
              <w:bottom w:w="86" w:type="dxa"/>
              <w:right w:w="115" w:type="dxa"/>
            </w:tcMar>
          </w:tcPr>
          <w:p w:rsidR="009A5A1C" w:rsidRPr="00F21958" w:rsidRDefault="00336C03" w:rsidP="00892B41">
            <w:pPr>
              <w:pStyle w:val="ProjectDetails"/>
            </w:pPr>
            <w:r w:rsidRPr="00336C03">
              <w:t>Open Source Cloud Stack (Meghdoot)</w:t>
            </w:r>
          </w:p>
        </w:tc>
      </w:tr>
      <w:tr w:rsidR="009A5A1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892B41">
            <w:pPr>
              <w:pStyle w:val="ProjectDetails"/>
            </w:pPr>
            <w:r w:rsidRPr="00F21958">
              <w:t xml:space="preserve">Role </w:t>
            </w:r>
          </w:p>
        </w:tc>
        <w:tc>
          <w:tcPr>
            <w:tcW w:w="7831" w:type="dxa"/>
            <w:tcMar>
              <w:top w:w="86" w:type="dxa"/>
              <w:left w:w="115" w:type="dxa"/>
              <w:bottom w:w="86" w:type="dxa"/>
              <w:right w:w="115" w:type="dxa"/>
            </w:tcMar>
          </w:tcPr>
          <w:p w:rsidR="009A5A1C" w:rsidRPr="00F21958" w:rsidRDefault="006562AA" w:rsidP="00892B41">
            <w:pPr>
              <w:pStyle w:val="ExperienceTitleChar2"/>
              <w:rPr>
                <w:rFonts w:ascii="Calibri" w:hAnsi="Calibri"/>
                <w:sz w:val="22"/>
                <w:szCs w:val="22"/>
              </w:rPr>
            </w:pPr>
            <w:r>
              <w:rPr>
                <w:rFonts w:ascii="Calibri" w:hAnsi="Calibri"/>
                <w:sz w:val="22"/>
                <w:szCs w:val="22"/>
              </w:rPr>
              <w:t>Project Engineer</w:t>
            </w:r>
          </w:p>
        </w:tc>
      </w:tr>
      <w:tr w:rsidR="009A5A1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892B41">
            <w:pPr>
              <w:pStyle w:val="ProjectDetails"/>
            </w:pPr>
            <w:r w:rsidRPr="00F21958">
              <w:t>Duration</w:t>
            </w:r>
          </w:p>
        </w:tc>
        <w:tc>
          <w:tcPr>
            <w:tcW w:w="7831" w:type="dxa"/>
            <w:tcMar>
              <w:top w:w="86" w:type="dxa"/>
              <w:left w:w="115" w:type="dxa"/>
              <w:bottom w:w="86" w:type="dxa"/>
              <w:right w:w="115" w:type="dxa"/>
            </w:tcMar>
          </w:tcPr>
          <w:p w:rsidR="009A5A1C" w:rsidRPr="00F21958" w:rsidRDefault="006562AA" w:rsidP="00892B41">
            <w:pPr>
              <w:pStyle w:val="ExperienceTitleChar2"/>
              <w:rPr>
                <w:rFonts w:ascii="Calibri" w:hAnsi="Calibri"/>
                <w:sz w:val="22"/>
                <w:szCs w:val="22"/>
              </w:rPr>
            </w:pPr>
            <w:r>
              <w:rPr>
                <w:rFonts w:ascii="Calibri" w:hAnsi="Calibri"/>
                <w:sz w:val="22"/>
                <w:szCs w:val="22"/>
              </w:rPr>
              <w:t>August</w:t>
            </w:r>
            <w:r w:rsidR="009A5A1C">
              <w:rPr>
                <w:rFonts w:ascii="Calibri" w:hAnsi="Calibri"/>
                <w:sz w:val="22"/>
                <w:szCs w:val="22"/>
              </w:rPr>
              <w:t xml:space="preserve"> 201</w:t>
            </w:r>
            <w:r>
              <w:rPr>
                <w:rFonts w:ascii="Calibri" w:hAnsi="Calibri"/>
                <w:sz w:val="22"/>
                <w:szCs w:val="22"/>
              </w:rPr>
              <w:t>0</w:t>
            </w:r>
            <w:r w:rsidR="009A5A1C">
              <w:rPr>
                <w:rFonts w:ascii="Calibri" w:hAnsi="Calibri"/>
                <w:sz w:val="22"/>
                <w:szCs w:val="22"/>
              </w:rPr>
              <w:t xml:space="preserve"> to March</w:t>
            </w:r>
            <w:r w:rsidR="009A5A1C" w:rsidRPr="00F21958">
              <w:rPr>
                <w:rFonts w:ascii="Calibri" w:hAnsi="Calibri"/>
                <w:sz w:val="22"/>
                <w:szCs w:val="22"/>
              </w:rPr>
              <w:t xml:space="preserve"> 201</w:t>
            </w:r>
            <w:r>
              <w:rPr>
                <w:rFonts w:ascii="Calibri" w:hAnsi="Calibri"/>
                <w:sz w:val="22"/>
                <w:szCs w:val="22"/>
              </w:rPr>
              <w:t>4</w:t>
            </w:r>
          </w:p>
        </w:tc>
      </w:tr>
      <w:tr w:rsidR="009A5A1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892B41">
            <w:pPr>
              <w:pStyle w:val="ProjectDetails"/>
            </w:pPr>
            <w:r w:rsidRPr="00F21958">
              <w:t>Domain</w:t>
            </w:r>
          </w:p>
        </w:tc>
        <w:tc>
          <w:tcPr>
            <w:tcW w:w="7831" w:type="dxa"/>
            <w:tcMar>
              <w:top w:w="86" w:type="dxa"/>
              <w:left w:w="115" w:type="dxa"/>
              <w:bottom w:w="86" w:type="dxa"/>
              <w:right w:w="115" w:type="dxa"/>
            </w:tcMar>
          </w:tcPr>
          <w:p w:rsidR="009A5A1C" w:rsidRPr="00F21958" w:rsidRDefault="009A5A1C" w:rsidP="00892B41">
            <w:pPr>
              <w:pStyle w:val="ExperienceTitleChar2"/>
              <w:rPr>
                <w:rFonts w:ascii="Calibri" w:hAnsi="Calibri"/>
                <w:sz w:val="22"/>
                <w:szCs w:val="22"/>
              </w:rPr>
            </w:pPr>
            <w:r>
              <w:rPr>
                <w:rFonts w:ascii="Calibri" w:hAnsi="Calibri"/>
                <w:sz w:val="22"/>
                <w:szCs w:val="22"/>
              </w:rPr>
              <w:t>Cloud Computing (IaaS)</w:t>
            </w:r>
          </w:p>
        </w:tc>
      </w:tr>
      <w:tr w:rsidR="009A5A1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892B41">
            <w:pPr>
              <w:pStyle w:val="ProjectDetails"/>
            </w:pPr>
            <w:r w:rsidRPr="00F21958">
              <w:t>Technology</w:t>
            </w:r>
          </w:p>
        </w:tc>
        <w:tc>
          <w:tcPr>
            <w:tcW w:w="7831" w:type="dxa"/>
            <w:tcMar>
              <w:top w:w="86" w:type="dxa"/>
              <w:left w:w="115" w:type="dxa"/>
              <w:bottom w:w="86" w:type="dxa"/>
              <w:right w:w="115" w:type="dxa"/>
            </w:tcMar>
          </w:tcPr>
          <w:p w:rsidR="009A5A1C" w:rsidRPr="00F21958" w:rsidRDefault="008B0A6B" w:rsidP="00AB09B1">
            <w:pPr>
              <w:pStyle w:val="ExperienceTitleChar2"/>
              <w:rPr>
                <w:rFonts w:ascii="Calibri" w:hAnsi="Calibri"/>
                <w:sz w:val="22"/>
                <w:szCs w:val="22"/>
              </w:rPr>
            </w:pPr>
            <w:r>
              <w:rPr>
                <w:rFonts w:ascii="Calibri" w:hAnsi="Calibri"/>
                <w:sz w:val="22"/>
                <w:szCs w:val="22"/>
              </w:rPr>
              <w:t>Eucalyptus</w:t>
            </w:r>
            <w:r w:rsidR="009A5A1C">
              <w:rPr>
                <w:rFonts w:ascii="Calibri" w:hAnsi="Calibri"/>
                <w:sz w:val="22"/>
                <w:szCs w:val="22"/>
              </w:rPr>
              <w:t>,</w:t>
            </w:r>
            <w:r w:rsidR="00A808BB">
              <w:rPr>
                <w:rFonts w:ascii="Calibri" w:hAnsi="Calibri"/>
                <w:sz w:val="22"/>
                <w:szCs w:val="22"/>
              </w:rPr>
              <w:t xml:space="preserve"> Xen,</w:t>
            </w:r>
            <w:r>
              <w:rPr>
                <w:rFonts w:ascii="Calibri" w:hAnsi="Calibri"/>
                <w:sz w:val="22"/>
                <w:szCs w:val="22"/>
              </w:rPr>
              <w:t>C,Java, Perl,</w:t>
            </w:r>
            <w:r w:rsidR="00AB32B1">
              <w:rPr>
                <w:rFonts w:ascii="Calibri" w:hAnsi="Calibri"/>
                <w:sz w:val="22"/>
                <w:szCs w:val="22"/>
              </w:rPr>
              <w:t xml:space="preserve">PostgreSQL, </w:t>
            </w:r>
            <w:r w:rsidR="009A5A1C">
              <w:rPr>
                <w:rFonts w:ascii="Calibri" w:hAnsi="Calibri"/>
                <w:sz w:val="22"/>
                <w:szCs w:val="22"/>
              </w:rPr>
              <w:t>Linux</w:t>
            </w:r>
          </w:p>
        </w:tc>
      </w:tr>
      <w:tr w:rsidR="009A5A1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892B41">
            <w:pPr>
              <w:pStyle w:val="ProjectDetails"/>
            </w:pPr>
            <w:r w:rsidRPr="00F21958">
              <w:t>Project Description</w:t>
            </w:r>
          </w:p>
        </w:tc>
        <w:tc>
          <w:tcPr>
            <w:tcW w:w="7831" w:type="dxa"/>
            <w:tcMar>
              <w:top w:w="86" w:type="dxa"/>
              <w:left w:w="115" w:type="dxa"/>
              <w:bottom w:w="86" w:type="dxa"/>
              <w:right w:w="115" w:type="dxa"/>
            </w:tcMar>
          </w:tcPr>
          <w:p w:rsidR="00C16CF0" w:rsidRDefault="00C16CF0" w:rsidP="00C16CF0">
            <w:pPr>
              <w:pStyle w:val="NormalWeb"/>
              <w:rPr>
                <w:rFonts w:asciiTheme="minorHAnsi" w:hAnsiTheme="minorHAnsi" w:cstheme="minorHAnsi"/>
                <w:b/>
                <w:sz w:val="22"/>
                <w:szCs w:val="22"/>
              </w:rPr>
            </w:pPr>
            <w:r>
              <w:rPr>
                <w:rFonts w:asciiTheme="minorHAnsi" w:hAnsiTheme="minorHAnsi" w:cstheme="minorHAnsi"/>
                <w:sz w:val="22"/>
                <w:szCs w:val="22"/>
              </w:rPr>
              <w:t xml:space="preserve">This project includes development and integration of few open source cloud </w:t>
            </w:r>
            <w:r w:rsidR="005D701B">
              <w:rPr>
                <w:rFonts w:asciiTheme="minorHAnsi" w:hAnsiTheme="minorHAnsi" w:cstheme="minorHAnsi"/>
                <w:sz w:val="22"/>
                <w:szCs w:val="22"/>
              </w:rPr>
              <w:t>software</w:t>
            </w:r>
            <w:r>
              <w:rPr>
                <w:rFonts w:asciiTheme="minorHAnsi" w:hAnsiTheme="minorHAnsi" w:cstheme="minorHAnsi"/>
                <w:sz w:val="22"/>
                <w:szCs w:val="22"/>
              </w:rPr>
              <w:t xml:space="preserve"> into a single stack bundled along with a Linux OS ( BOSS ). Meghdoot is a easy to go tool for installing and configuring </w:t>
            </w:r>
            <w:r w:rsidR="00A00F5E">
              <w:rPr>
                <w:rFonts w:asciiTheme="minorHAnsi" w:hAnsiTheme="minorHAnsi" w:cstheme="minorHAnsi"/>
                <w:sz w:val="22"/>
                <w:szCs w:val="22"/>
              </w:rPr>
              <w:t xml:space="preserve">a </w:t>
            </w:r>
            <w:r>
              <w:rPr>
                <w:rFonts w:asciiTheme="minorHAnsi" w:hAnsiTheme="minorHAnsi" w:cstheme="minorHAnsi"/>
                <w:sz w:val="22"/>
                <w:szCs w:val="22"/>
              </w:rPr>
              <w:t>cloud software.</w:t>
            </w:r>
          </w:p>
          <w:p w:rsidR="009A5A1C" w:rsidRDefault="009A5A1C" w:rsidP="00892B41">
            <w:pPr>
              <w:pStyle w:val="ExperienceTitleChar2"/>
              <w:rPr>
                <w:rFonts w:ascii="Calibri" w:hAnsi="Calibri"/>
                <w:sz w:val="22"/>
                <w:szCs w:val="22"/>
              </w:rPr>
            </w:pPr>
          </w:p>
          <w:p w:rsidR="009A5A1C" w:rsidRDefault="009A5A1C" w:rsidP="00892B41">
            <w:pPr>
              <w:pStyle w:val="ExperienceTitleChar2"/>
              <w:rPr>
                <w:rFonts w:ascii="Calibri" w:hAnsi="Calibri"/>
                <w:b/>
                <w:sz w:val="22"/>
                <w:szCs w:val="22"/>
              </w:rPr>
            </w:pPr>
            <w:r w:rsidRPr="0091328D">
              <w:rPr>
                <w:rFonts w:ascii="Calibri" w:hAnsi="Calibri"/>
                <w:b/>
                <w:sz w:val="22"/>
                <w:szCs w:val="22"/>
              </w:rPr>
              <w:t>Roles and Responsibilities:</w:t>
            </w:r>
          </w:p>
          <w:p w:rsid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Integration of auto scal</w:t>
            </w:r>
            <w:r w:rsidR="00544CAC">
              <w:rPr>
                <w:rFonts w:asciiTheme="minorHAnsi" w:hAnsiTheme="minorHAnsi" w:cstheme="minorHAnsi"/>
                <w:sz w:val="22"/>
                <w:szCs w:val="22"/>
              </w:rPr>
              <w:t>ing module for cloud middleware</w:t>
            </w:r>
          </w:p>
          <w:p w:rsid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Integration of a GUI based standalone cloud configuration tool wh</w:t>
            </w:r>
            <w:r w:rsidR="00544CAC">
              <w:rPr>
                <w:rFonts w:asciiTheme="minorHAnsi" w:hAnsiTheme="minorHAnsi" w:cstheme="minorHAnsi"/>
                <w:sz w:val="22"/>
                <w:szCs w:val="22"/>
              </w:rPr>
              <w:t>ich makes the core of Meghdoot</w:t>
            </w:r>
          </w:p>
          <w:p w:rsid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Modified virtualization tool (xen) t</w:t>
            </w:r>
            <w:r w:rsidR="00544CAC">
              <w:rPr>
                <w:rFonts w:asciiTheme="minorHAnsi" w:hAnsiTheme="minorHAnsi" w:cstheme="minorHAnsi"/>
                <w:sz w:val="22"/>
                <w:szCs w:val="22"/>
              </w:rPr>
              <w:t>o support vertical scaling</w:t>
            </w:r>
          </w:p>
          <w:p w:rsid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Made some key enhancements on cloud</w:t>
            </w:r>
            <w:r w:rsidR="00544CAC">
              <w:rPr>
                <w:rFonts w:asciiTheme="minorHAnsi" w:hAnsiTheme="minorHAnsi" w:cstheme="minorHAnsi"/>
                <w:sz w:val="22"/>
                <w:szCs w:val="22"/>
              </w:rPr>
              <w:t xml:space="preserve"> software - Eucalyptus</w:t>
            </w:r>
          </w:p>
          <w:p w:rsid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Deployment and suppo</w:t>
            </w:r>
            <w:r w:rsidR="00AB32B1">
              <w:rPr>
                <w:rFonts w:asciiTheme="minorHAnsi" w:hAnsiTheme="minorHAnsi" w:cstheme="minorHAnsi"/>
                <w:sz w:val="22"/>
                <w:szCs w:val="22"/>
              </w:rPr>
              <w:t>rt for Meghdoot in Data Centers</w:t>
            </w:r>
          </w:p>
          <w:p w:rsidR="009A5A1C" w:rsidRP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Documentation and unit test case preparation</w:t>
            </w:r>
          </w:p>
        </w:tc>
      </w:tr>
    </w:tbl>
    <w:p w:rsidR="009A5A1C" w:rsidRDefault="009A5A1C" w:rsidP="009A5A1C">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D70E1B"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D70E1B" w:rsidRPr="00F21958" w:rsidRDefault="00D70E1B" w:rsidP="00892B41">
            <w:pPr>
              <w:pStyle w:val="ProjectDetails"/>
            </w:pPr>
            <w:r w:rsidRPr="00F21958">
              <w:t>Project</w:t>
            </w:r>
          </w:p>
        </w:tc>
        <w:tc>
          <w:tcPr>
            <w:tcW w:w="7831" w:type="dxa"/>
            <w:tcMar>
              <w:top w:w="86" w:type="dxa"/>
              <w:left w:w="115" w:type="dxa"/>
              <w:bottom w:w="86" w:type="dxa"/>
              <w:right w:w="115" w:type="dxa"/>
            </w:tcMar>
          </w:tcPr>
          <w:p w:rsidR="00D70E1B" w:rsidRPr="00F21958" w:rsidRDefault="00D70E1B" w:rsidP="00892B41">
            <w:pPr>
              <w:pStyle w:val="ProjectDetails"/>
            </w:pPr>
            <w:r w:rsidRPr="00D70E1B">
              <w:t>Cloud configuration tool for Meghdoot</w:t>
            </w:r>
          </w:p>
        </w:tc>
      </w:tr>
      <w:tr w:rsidR="006562AA"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892B41">
            <w:pPr>
              <w:pStyle w:val="ProjectDetails"/>
            </w:pPr>
            <w:r w:rsidRPr="00F21958">
              <w:t xml:space="preserve">Role </w:t>
            </w:r>
          </w:p>
        </w:tc>
        <w:tc>
          <w:tcPr>
            <w:tcW w:w="7831" w:type="dxa"/>
            <w:tcMar>
              <w:top w:w="86" w:type="dxa"/>
              <w:left w:w="115" w:type="dxa"/>
              <w:bottom w:w="86" w:type="dxa"/>
              <w:right w:w="115" w:type="dxa"/>
            </w:tcMar>
          </w:tcPr>
          <w:p w:rsidR="006562AA" w:rsidRPr="00F21958" w:rsidRDefault="006562AA" w:rsidP="00892B41">
            <w:pPr>
              <w:pStyle w:val="ExperienceTitleChar2"/>
              <w:rPr>
                <w:rFonts w:ascii="Calibri" w:hAnsi="Calibri"/>
                <w:sz w:val="22"/>
                <w:szCs w:val="22"/>
              </w:rPr>
            </w:pPr>
            <w:r>
              <w:rPr>
                <w:rFonts w:ascii="Calibri" w:hAnsi="Calibri"/>
                <w:sz w:val="22"/>
                <w:szCs w:val="22"/>
              </w:rPr>
              <w:t>Project Engineer</w:t>
            </w:r>
          </w:p>
        </w:tc>
      </w:tr>
      <w:tr w:rsidR="006562AA"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892B41">
            <w:pPr>
              <w:pStyle w:val="ProjectDetails"/>
            </w:pPr>
            <w:r w:rsidRPr="00F21958">
              <w:t>Duration</w:t>
            </w:r>
          </w:p>
        </w:tc>
        <w:tc>
          <w:tcPr>
            <w:tcW w:w="7831" w:type="dxa"/>
            <w:tcMar>
              <w:top w:w="86" w:type="dxa"/>
              <w:left w:w="115" w:type="dxa"/>
              <w:bottom w:w="86" w:type="dxa"/>
              <w:right w:w="115" w:type="dxa"/>
            </w:tcMar>
          </w:tcPr>
          <w:p w:rsidR="006562AA" w:rsidRPr="00F21958" w:rsidRDefault="006562AA" w:rsidP="00892B41">
            <w:pPr>
              <w:pStyle w:val="ExperienceTitleChar2"/>
              <w:rPr>
                <w:rFonts w:ascii="Calibri" w:hAnsi="Calibri"/>
                <w:sz w:val="22"/>
                <w:szCs w:val="22"/>
              </w:rPr>
            </w:pPr>
            <w:r>
              <w:rPr>
                <w:rFonts w:ascii="Calibri" w:hAnsi="Calibri"/>
                <w:sz w:val="22"/>
                <w:szCs w:val="22"/>
              </w:rPr>
              <w:t>August 2010 to March</w:t>
            </w:r>
            <w:r w:rsidRPr="00F21958">
              <w:rPr>
                <w:rFonts w:ascii="Calibri" w:hAnsi="Calibri"/>
                <w:sz w:val="22"/>
                <w:szCs w:val="22"/>
              </w:rPr>
              <w:t xml:space="preserve"> 201</w:t>
            </w:r>
            <w:r>
              <w:rPr>
                <w:rFonts w:ascii="Calibri" w:hAnsi="Calibri"/>
                <w:sz w:val="22"/>
                <w:szCs w:val="22"/>
              </w:rPr>
              <w:t>4</w:t>
            </w:r>
          </w:p>
        </w:tc>
      </w:tr>
      <w:tr w:rsidR="00D70E1B"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D70E1B" w:rsidRPr="00F21958" w:rsidRDefault="00D70E1B" w:rsidP="00892B41">
            <w:pPr>
              <w:pStyle w:val="ProjectDetails"/>
            </w:pPr>
            <w:r w:rsidRPr="00F21958">
              <w:t>Domain</w:t>
            </w:r>
          </w:p>
        </w:tc>
        <w:tc>
          <w:tcPr>
            <w:tcW w:w="7831" w:type="dxa"/>
            <w:tcMar>
              <w:top w:w="86" w:type="dxa"/>
              <w:left w:w="115" w:type="dxa"/>
              <w:bottom w:w="86" w:type="dxa"/>
              <w:right w:w="115" w:type="dxa"/>
            </w:tcMar>
          </w:tcPr>
          <w:p w:rsidR="00D70E1B" w:rsidRPr="00F21958" w:rsidRDefault="00D70E1B" w:rsidP="00892B41">
            <w:pPr>
              <w:pStyle w:val="ExperienceTitleChar2"/>
              <w:rPr>
                <w:rFonts w:ascii="Calibri" w:hAnsi="Calibri"/>
                <w:sz w:val="22"/>
                <w:szCs w:val="22"/>
              </w:rPr>
            </w:pPr>
            <w:r>
              <w:rPr>
                <w:rFonts w:ascii="Calibri" w:hAnsi="Calibri"/>
                <w:sz w:val="22"/>
                <w:szCs w:val="22"/>
              </w:rPr>
              <w:t>Cloud Computing (IaaS)</w:t>
            </w:r>
          </w:p>
        </w:tc>
      </w:tr>
      <w:tr w:rsidR="00AB09B1"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AB09B1" w:rsidRPr="00F21958" w:rsidRDefault="00AB09B1" w:rsidP="00892B41">
            <w:pPr>
              <w:pStyle w:val="ProjectDetails"/>
            </w:pPr>
            <w:r w:rsidRPr="00F21958">
              <w:t>Technology</w:t>
            </w:r>
          </w:p>
        </w:tc>
        <w:tc>
          <w:tcPr>
            <w:tcW w:w="7831" w:type="dxa"/>
            <w:tcMar>
              <w:top w:w="86" w:type="dxa"/>
              <w:left w:w="115" w:type="dxa"/>
              <w:bottom w:w="86" w:type="dxa"/>
              <w:right w:w="115" w:type="dxa"/>
            </w:tcMar>
          </w:tcPr>
          <w:p w:rsidR="00AB09B1" w:rsidRPr="00F21958" w:rsidRDefault="00AB09B1" w:rsidP="00AB09B1">
            <w:pPr>
              <w:pStyle w:val="ExperienceTitleChar2"/>
              <w:rPr>
                <w:rFonts w:ascii="Calibri" w:hAnsi="Calibri"/>
                <w:sz w:val="22"/>
                <w:szCs w:val="22"/>
              </w:rPr>
            </w:pPr>
            <w:r>
              <w:rPr>
                <w:rFonts w:ascii="Calibri" w:hAnsi="Calibri"/>
                <w:sz w:val="22"/>
                <w:szCs w:val="22"/>
              </w:rPr>
              <w:t>Python (Glade), Linux</w:t>
            </w:r>
          </w:p>
        </w:tc>
      </w:tr>
      <w:tr w:rsidR="00D70E1B"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D70E1B" w:rsidRPr="00F21958" w:rsidRDefault="00D70E1B" w:rsidP="00892B41">
            <w:pPr>
              <w:pStyle w:val="ProjectDetails"/>
            </w:pPr>
            <w:r w:rsidRPr="00F21958">
              <w:t>Project Description</w:t>
            </w:r>
          </w:p>
        </w:tc>
        <w:tc>
          <w:tcPr>
            <w:tcW w:w="7831" w:type="dxa"/>
            <w:tcMar>
              <w:top w:w="86" w:type="dxa"/>
              <w:left w:w="115" w:type="dxa"/>
              <w:bottom w:w="86" w:type="dxa"/>
              <w:right w:w="115" w:type="dxa"/>
            </w:tcMar>
          </w:tcPr>
          <w:p w:rsidR="00D70E1B" w:rsidRDefault="001A5BA4" w:rsidP="00892B41">
            <w:pPr>
              <w:pStyle w:val="NormalWeb"/>
              <w:widowControl/>
              <w:adjustRightInd/>
              <w:jc w:val="left"/>
              <w:rPr>
                <w:rFonts w:asciiTheme="minorHAnsi" w:hAnsiTheme="minorHAnsi" w:cstheme="minorHAnsi"/>
                <w:sz w:val="22"/>
                <w:szCs w:val="22"/>
              </w:rPr>
            </w:pPr>
            <w:r>
              <w:rPr>
                <w:rFonts w:asciiTheme="minorHAnsi" w:hAnsiTheme="minorHAnsi" w:cstheme="minorHAnsi"/>
                <w:bCs/>
                <w:sz w:val="22"/>
                <w:szCs w:val="22"/>
              </w:rPr>
              <w:t>This is a GUI based standalone cloud configuration tool which is an add-on to Meghdoot. This tool makes easy the configuration of cloud software (Eucalyptus) in step by step fashion.</w:t>
            </w:r>
          </w:p>
          <w:p w:rsidR="00D70E1B" w:rsidRDefault="00D70E1B" w:rsidP="00892B41">
            <w:pPr>
              <w:pStyle w:val="ExperienceTitleChar2"/>
              <w:rPr>
                <w:rFonts w:ascii="Calibri" w:hAnsi="Calibri"/>
                <w:sz w:val="22"/>
                <w:szCs w:val="22"/>
              </w:rPr>
            </w:pPr>
          </w:p>
          <w:p w:rsidR="00D70E1B" w:rsidRDefault="00D70E1B" w:rsidP="00892B41">
            <w:pPr>
              <w:pStyle w:val="ExperienceTitleChar2"/>
              <w:rPr>
                <w:rFonts w:ascii="Calibri" w:hAnsi="Calibri"/>
                <w:b/>
                <w:sz w:val="22"/>
                <w:szCs w:val="22"/>
              </w:rPr>
            </w:pPr>
            <w:r w:rsidRPr="0091328D">
              <w:rPr>
                <w:rFonts w:ascii="Calibri" w:hAnsi="Calibri"/>
                <w:b/>
                <w:sz w:val="22"/>
                <w:szCs w:val="22"/>
              </w:rPr>
              <w:t>Roles and Responsibilities:</w:t>
            </w:r>
          </w:p>
          <w:p w:rsidR="001A5BA4" w:rsidRDefault="001A5BA4"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Designed and developed the GUI using python-wxglade</w:t>
            </w:r>
          </w:p>
          <w:p w:rsidR="001A5BA4" w:rsidRDefault="001A5BA4"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Designed and developed the backend logic for the tool</w:t>
            </w:r>
          </w:p>
          <w:p w:rsidR="001A5BA4" w:rsidRDefault="001A5BA4"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Handled c</w:t>
            </w:r>
            <w:r w:rsidR="00F42C58">
              <w:rPr>
                <w:rFonts w:asciiTheme="minorHAnsi" w:hAnsiTheme="minorHAnsi" w:cstheme="minorHAnsi"/>
                <w:sz w:val="22"/>
                <w:szCs w:val="22"/>
              </w:rPr>
              <w:t>loud interactions with the tool</w:t>
            </w:r>
          </w:p>
          <w:p w:rsidR="001A5BA4" w:rsidRDefault="001A5BA4"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Exception handling acr</w:t>
            </w:r>
            <w:r w:rsidR="00F42C58">
              <w:rPr>
                <w:rFonts w:asciiTheme="minorHAnsi" w:hAnsiTheme="minorHAnsi" w:cstheme="minorHAnsi"/>
                <w:sz w:val="22"/>
                <w:szCs w:val="22"/>
              </w:rPr>
              <w:t>oss the tool and cloud software</w:t>
            </w:r>
          </w:p>
          <w:p w:rsidR="00D70E1B" w:rsidRPr="001A5BA4" w:rsidRDefault="001A5BA4"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 xml:space="preserve">Documentation and unit test case preparation </w:t>
            </w:r>
          </w:p>
        </w:tc>
      </w:tr>
    </w:tbl>
    <w:p w:rsidR="00D70E1B" w:rsidRDefault="00D70E1B" w:rsidP="009A5A1C">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860A0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860A0C" w:rsidRPr="00F21958" w:rsidRDefault="00860A0C" w:rsidP="00892B41">
            <w:pPr>
              <w:pStyle w:val="ProjectDetails"/>
            </w:pPr>
            <w:r w:rsidRPr="00F21958">
              <w:t>Project</w:t>
            </w:r>
          </w:p>
        </w:tc>
        <w:tc>
          <w:tcPr>
            <w:tcW w:w="7831" w:type="dxa"/>
            <w:tcMar>
              <w:top w:w="86" w:type="dxa"/>
              <w:left w:w="115" w:type="dxa"/>
              <w:bottom w:w="86" w:type="dxa"/>
              <w:right w:w="115" w:type="dxa"/>
            </w:tcMar>
          </w:tcPr>
          <w:p w:rsidR="00860A0C" w:rsidRPr="00F21958" w:rsidRDefault="00860A0C" w:rsidP="00892B41">
            <w:pPr>
              <w:pStyle w:val="ProjectDetails"/>
            </w:pPr>
            <w:r w:rsidRPr="00860A0C">
              <w:t>Auto Scaling module for cloud</w:t>
            </w:r>
          </w:p>
        </w:tc>
      </w:tr>
      <w:tr w:rsidR="006562AA"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892B41">
            <w:pPr>
              <w:pStyle w:val="ProjectDetails"/>
            </w:pPr>
            <w:r w:rsidRPr="00F21958">
              <w:t xml:space="preserve">Role </w:t>
            </w:r>
          </w:p>
        </w:tc>
        <w:tc>
          <w:tcPr>
            <w:tcW w:w="7831" w:type="dxa"/>
            <w:tcMar>
              <w:top w:w="86" w:type="dxa"/>
              <w:left w:w="115" w:type="dxa"/>
              <w:bottom w:w="86" w:type="dxa"/>
              <w:right w:w="115" w:type="dxa"/>
            </w:tcMar>
          </w:tcPr>
          <w:p w:rsidR="006562AA" w:rsidRPr="00F21958" w:rsidRDefault="006562AA" w:rsidP="00892B41">
            <w:pPr>
              <w:pStyle w:val="ExperienceTitleChar2"/>
              <w:rPr>
                <w:rFonts w:ascii="Calibri" w:hAnsi="Calibri"/>
                <w:sz w:val="22"/>
                <w:szCs w:val="22"/>
              </w:rPr>
            </w:pPr>
            <w:r>
              <w:rPr>
                <w:rFonts w:ascii="Calibri" w:hAnsi="Calibri"/>
                <w:sz w:val="22"/>
                <w:szCs w:val="22"/>
              </w:rPr>
              <w:t>Project Engineer</w:t>
            </w:r>
          </w:p>
        </w:tc>
      </w:tr>
      <w:tr w:rsidR="006562AA"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892B41">
            <w:pPr>
              <w:pStyle w:val="ProjectDetails"/>
            </w:pPr>
            <w:r w:rsidRPr="00F21958">
              <w:t>Duration</w:t>
            </w:r>
          </w:p>
        </w:tc>
        <w:tc>
          <w:tcPr>
            <w:tcW w:w="7831" w:type="dxa"/>
            <w:tcMar>
              <w:top w:w="86" w:type="dxa"/>
              <w:left w:w="115" w:type="dxa"/>
              <w:bottom w:w="86" w:type="dxa"/>
              <w:right w:w="115" w:type="dxa"/>
            </w:tcMar>
          </w:tcPr>
          <w:p w:rsidR="006562AA" w:rsidRPr="00F21958" w:rsidRDefault="006562AA" w:rsidP="00892B41">
            <w:pPr>
              <w:pStyle w:val="ExperienceTitleChar2"/>
              <w:rPr>
                <w:rFonts w:ascii="Calibri" w:hAnsi="Calibri"/>
                <w:sz w:val="22"/>
                <w:szCs w:val="22"/>
              </w:rPr>
            </w:pPr>
            <w:r>
              <w:rPr>
                <w:rFonts w:ascii="Calibri" w:hAnsi="Calibri"/>
                <w:sz w:val="22"/>
                <w:szCs w:val="22"/>
              </w:rPr>
              <w:t>August 2010 to March</w:t>
            </w:r>
            <w:r w:rsidRPr="00F21958">
              <w:rPr>
                <w:rFonts w:ascii="Calibri" w:hAnsi="Calibri"/>
                <w:sz w:val="22"/>
                <w:szCs w:val="22"/>
              </w:rPr>
              <w:t xml:space="preserve"> 201</w:t>
            </w:r>
            <w:r>
              <w:rPr>
                <w:rFonts w:ascii="Calibri" w:hAnsi="Calibri"/>
                <w:sz w:val="22"/>
                <w:szCs w:val="22"/>
              </w:rPr>
              <w:t>4</w:t>
            </w:r>
          </w:p>
        </w:tc>
      </w:tr>
      <w:tr w:rsidR="00860A0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860A0C" w:rsidRPr="00F21958" w:rsidRDefault="00860A0C" w:rsidP="00892B41">
            <w:pPr>
              <w:pStyle w:val="ProjectDetails"/>
            </w:pPr>
            <w:r w:rsidRPr="00F21958">
              <w:t>Domain</w:t>
            </w:r>
          </w:p>
        </w:tc>
        <w:tc>
          <w:tcPr>
            <w:tcW w:w="7831" w:type="dxa"/>
            <w:tcMar>
              <w:top w:w="86" w:type="dxa"/>
              <w:left w:w="115" w:type="dxa"/>
              <w:bottom w:w="86" w:type="dxa"/>
              <w:right w:w="115" w:type="dxa"/>
            </w:tcMar>
          </w:tcPr>
          <w:p w:rsidR="00860A0C" w:rsidRPr="00F21958" w:rsidRDefault="00860A0C" w:rsidP="00892B41">
            <w:pPr>
              <w:pStyle w:val="ExperienceTitleChar2"/>
              <w:rPr>
                <w:rFonts w:ascii="Calibri" w:hAnsi="Calibri"/>
                <w:sz w:val="22"/>
                <w:szCs w:val="22"/>
              </w:rPr>
            </w:pPr>
            <w:r>
              <w:rPr>
                <w:rFonts w:ascii="Calibri" w:hAnsi="Calibri"/>
                <w:sz w:val="22"/>
                <w:szCs w:val="22"/>
              </w:rPr>
              <w:t>Cloud Computing (IaaS)</w:t>
            </w:r>
          </w:p>
        </w:tc>
      </w:tr>
      <w:tr w:rsidR="00DF2A4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DF2A4C" w:rsidRPr="00F21958" w:rsidRDefault="00DF2A4C" w:rsidP="00892B41">
            <w:pPr>
              <w:pStyle w:val="ProjectDetails"/>
            </w:pPr>
            <w:r w:rsidRPr="00F21958">
              <w:t>Technology</w:t>
            </w:r>
          </w:p>
        </w:tc>
        <w:tc>
          <w:tcPr>
            <w:tcW w:w="7831" w:type="dxa"/>
            <w:tcMar>
              <w:top w:w="86" w:type="dxa"/>
              <w:left w:w="115" w:type="dxa"/>
              <w:bottom w:w="86" w:type="dxa"/>
              <w:right w:w="115" w:type="dxa"/>
            </w:tcMar>
          </w:tcPr>
          <w:p w:rsidR="00DF2A4C" w:rsidRPr="00F21958" w:rsidRDefault="00DF2A4C" w:rsidP="00DF2A4C">
            <w:pPr>
              <w:pStyle w:val="ExperienceTitleChar2"/>
              <w:rPr>
                <w:rFonts w:ascii="Calibri" w:hAnsi="Calibri"/>
                <w:sz w:val="22"/>
                <w:szCs w:val="22"/>
              </w:rPr>
            </w:pPr>
            <w:r>
              <w:rPr>
                <w:rFonts w:ascii="Calibri" w:hAnsi="Calibri"/>
                <w:sz w:val="22"/>
                <w:szCs w:val="22"/>
              </w:rPr>
              <w:t>Eucalyptus, Python, HAProxy Linux</w:t>
            </w:r>
          </w:p>
        </w:tc>
      </w:tr>
      <w:tr w:rsidR="00DF2A4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DF2A4C" w:rsidRPr="00F21958" w:rsidRDefault="00DF2A4C" w:rsidP="00892B41">
            <w:pPr>
              <w:pStyle w:val="ProjectDetails"/>
            </w:pPr>
            <w:r w:rsidRPr="00F21958">
              <w:t>Project Description</w:t>
            </w:r>
          </w:p>
        </w:tc>
        <w:tc>
          <w:tcPr>
            <w:tcW w:w="7831" w:type="dxa"/>
            <w:tcMar>
              <w:top w:w="86" w:type="dxa"/>
              <w:left w:w="115" w:type="dxa"/>
              <w:bottom w:w="86" w:type="dxa"/>
              <w:right w:w="115" w:type="dxa"/>
            </w:tcMar>
          </w:tcPr>
          <w:p w:rsidR="00DF2A4C" w:rsidRDefault="00DF2A4C" w:rsidP="00860A0C">
            <w:pPr>
              <w:pStyle w:val="ExperienceTitleChar2"/>
              <w:tabs>
                <w:tab w:val="left" w:pos="2235"/>
              </w:tabs>
              <w:rPr>
                <w:rFonts w:asciiTheme="minorHAnsi" w:hAnsiTheme="minorHAnsi" w:cstheme="minorHAnsi"/>
                <w:sz w:val="22"/>
                <w:szCs w:val="22"/>
              </w:rPr>
            </w:pPr>
            <w:r>
              <w:rPr>
                <w:rFonts w:asciiTheme="minorHAnsi" w:hAnsiTheme="minorHAnsi" w:cstheme="minorHAnsi"/>
                <w:sz w:val="22"/>
                <w:szCs w:val="22"/>
              </w:rPr>
              <w:t xml:space="preserve">This is a module which gives cloud its major property of scalability. </w:t>
            </w:r>
            <w:r w:rsidR="0080535A">
              <w:rPr>
                <w:rFonts w:asciiTheme="minorHAnsi" w:hAnsiTheme="minorHAnsi" w:cstheme="minorHAnsi"/>
                <w:sz w:val="22"/>
                <w:szCs w:val="22"/>
              </w:rPr>
              <w:t>Whenever</w:t>
            </w:r>
            <w:r>
              <w:rPr>
                <w:rFonts w:asciiTheme="minorHAnsi" w:hAnsiTheme="minorHAnsi" w:cstheme="minorHAnsi"/>
                <w:sz w:val="22"/>
                <w:szCs w:val="22"/>
              </w:rPr>
              <w:t xml:space="preserve"> the load on the virtual machines bearing the applications exceed beyond certa</w:t>
            </w:r>
            <w:r w:rsidR="00A00F5E">
              <w:rPr>
                <w:rFonts w:asciiTheme="minorHAnsi" w:hAnsiTheme="minorHAnsi" w:cstheme="minorHAnsi"/>
                <w:sz w:val="22"/>
                <w:szCs w:val="22"/>
              </w:rPr>
              <w:t>in upper and lower threshold, VM</w:t>
            </w:r>
            <w:r>
              <w:rPr>
                <w:rFonts w:asciiTheme="minorHAnsi" w:hAnsiTheme="minorHAnsi" w:cstheme="minorHAnsi"/>
                <w:sz w:val="22"/>
                <w:szCs w:val="22"/>
              </w:rPr>
              <w:t>s are either created or destroyed depending on the need.</w:t>
            </w:r>
          </w:p>
          <w:p w:rsidR="00DF2A4C" w:rsidRDefault="00DF2A4C" w:rsidP="00860A0C">
            <w:pPr>
              <w:pStyle w:val="ExperienceTitleChar2"/>
              <w:tabs>
                <w:tab w:val="left" w:pos="2235"/>
              </w:tabs>
              <w:rPr>
                <w:rFonts w:ascii="Calibri" w:hAnsi="Calibri"/>
                <w:sz w:val="22"/>
                <w:szCs w:val="22"/>
              </w:rPr>
            </w:pPr>
          </w:p>
          <w:p w:rsidR="00DF2A4C" w:rsidRDefault="00DF2A4C" w:rsidP="00892B41">
            <w:pPr>
              <w:pStyle w:val="ExperienceTitleChar2"/>
              <w:rPr>
                <w:rFonts w:ascii="Calibri" w:hAnsi="Calibri"/>
                <w:b/>
                <w:sz w:val="22"/>
                <w:szCs w:val="22"/>
              </w:rPr>
            </w:pPr>
            <w:r w:rsidRPr="0091328D">
              <w:rPr>
                <w:rFonts w:ascii="Calibri" w:hAnsi="Calibri"/>
                <w:b/>
                <w:sz w:val="22"/>
                <w:szCs w:val="22"/>
              </w:rPr>
              <w:t>Roles and Responsibilities:</w:t>
            </w:r>
          </w:p>
          <w:p w:rsidR="00DF2A4C" w:rsidRDefault="00DF2A4C"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Designed and developed the server component for scalability</w:t>
            </w:r>
          </w:p>
          <w:p w:rsidR="00DF2A4C" w:rsidRDefault="00DF2A4C"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Designed and developed the agent component for virtual machines</w:t>
            </w:r>
          </w:p>
          <w:p w:rsidR="00DF2A4C" w:rsidRDefault="00DF2A4C"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Integration with Load Balancer</w:t>
            </w:r>
          </w:p>
          <w:p w:rsidR="00DF2A4C" w:rsidRDefault="00DF2A4C"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Logic for weight handling for load balancing</w:t>
            </w:r>
          </w:p>
          <w:p w:rsidR="00DF2A4C" w:rsidRPr="00AB6676" w:rsidRDefault="00DF2A4C"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Documentation and unit test case preparation</w:t>
            </w:r>
          </w:p>
        </w:tc>
      </w:tr>
    </w:tbl>
    <w:p w:rsidR="00860A0C" w:rsidRDefault="00860A0C" w:rsidP="009A5A1C">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0E3822"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E3822" w:rsidRPr="00F21958" w:rsidRDefault="000E3822" w:rsidP="00892B41">
            <w:pPr>
              <w:pStyle w:val="ProjectDetails"/>
            </w:pPr>
            <w:r w:rsidRPr="00F21958">
              <w:lastRenderedPageBreak/>
              <w:t>Project</w:t>
            </w:r>
          </w:p>
        </w:tc>
        <w:tc>
          <w:tcPr>
            <w:tcW w:w="7831" w:type="dxa"/>
            <w:tcMar>
              <w:top w:w="86" w:type="dxa"/>
              <w:left w:w="115" w:type="dxa"/>
              <w:bottom w:w="86" w:type="dxa"/>
              <w:right w:w="115" w:type="dxa"/>
            </w:tcMar>
          </w:tcPr>
          <w:p w:rsidR="000E3822" w:rsidRPr="00F21958" w:rsidRDefault="000E3822" w:rsidP="00892B41">
            <w:pPr>
              <w:pStyle w:val="ProjectDetails"/>
            </w:pPr>
            <w:r w:rsidRPr="000E3822">
              <w:t>High Availability Module for cloud</w:t>
            </w:r>
          </w:p>
        </w:tc>
      </w:tr>
      <w:tr w:rsidR="006562AA"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892B41">
            <w:pPr>
              <w:pStyle w:val="ProjectDetails"/>
            </w:pPr>
            <w:r w:rsidRPr="00F21958">
              <w:t xml:space="preserve">Role </w:t>
            </w:r>
          </w:p>
        </w:tc>
        <w:tc>
          <w:tcPr>
            <w:tcW w:w="7831" w:type="dxa"/>
            <w:tcMar>
              <w:top w:w="86" w:type="dxa"/>
              <w:left w:w="115" w:type="dxa"/>
              <w:bottom w:w="86" w:type="dxa"/>
              <w:right w:w="115" w:type="dxa"/>
            </w:tcMar>
          </w:tcPr>
          <w:p w:rsidR="006562AA" w:rsidRPr="00F21958" w:rsidRDefault="006562AA" w:rsidP="00892B41">
            <w:pPr>
              <w:pStyle w:val="ExperienceTitleChar2"/>
              <w:rPr>
                <w:rFonts w:ascii="Calibri" w:hAnsi="Calibri"/>
                <w:sz w:val="22"/>
                <w:szCs w:val="22"/>
              </w:rPr>
            </w:pPr>
            <w:r>
              <w:rPr>
                <w:rFonts w:ascii="Calibri" w:hAnsi="Calibri"/>
                <w:sz w:val="22"/>
                <w:szCs w:val="22"/>
              </w:rPr>
              <w:t>Project Engineer</w:t>
            </w:r>
          </w:p>
        </w:tc>
      </w:tr>
      <w:tr w:rsidR="006562AA"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892B41">
            <w:pPr>
              <w:pStyle w:val="ProjectDetails"/>
            </w:pPr>
            <w:r w:rsidRPr="00F21958">
              <w:t>Duration</w:t>
            </w:r>
          </w:p>
        </w:tc>
        <w:tc>
          <w:tcPr>
            <w:tcW w:w="7831" w:type="dxa"/>
            <w:tcMar>
              <w:top w:w="86" w:type="dxa"/>
              <w:left w:w="115" w:type="dxa"/>
              <w:bottom w:w="86" w:type="dxa"/>
              <w:right w:w="115" w:type="dxa"/>
            </w:tcMar>
          </w:tcPr>
          <w:p w:rsidR="006562AA" w:rsidRPr="00F21958" w:rsidRDefault="006562AA" w:rsidP="00892B41">
            <w:pPr>
              <w:pStyle w:val="ExperienceTitleChar2"/>
              <w:rPr>
                <w:rFonts w:ascii="Calibri" w:hAnsi="Calibri"/>
                <w:sz w:val="22"/>
                <w:szCs w:val="22"/>
              </w:rPr>
            </w:pPr>
            <w:r>
              <w:rPr>
                <w:rFonts w:ascii="Calibri" w:hAnsi="Calibri"/>
                <w:sz w:val="22"/>
                <w:szCs w:val="22"/>
              </w:rPr>
              <w:t>August 2010 to March</w:t>
            </w:r>
            <w:r w:rsidRPr="00F21958">
              <w:rPr>
                <w:rFonts w:ascii="Calibri" w:hAnsi="Calibri"/>
                <w:sz w:val="22"/>
                <w:szCs w:val="22"/>
              </w:rPr>
              <w:t xml:space="preserve"> 201</w:t>
            </w:r>
            <w:r>
              <w:rPr>
                <w:rFonts w:ascii="Calibri" w:hAnsi="Calibri"/>
                <w:sz w:val="22"/>
                <w:szCs w:val="22"/>
              </w:rPr>
              <w:t>4</w:t>
            </w:r>
          </w:p>
        </w:tc>
      </w:tr>
      <w:tr w:rsidR="000E3822"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E3822" w:rsidRPr="00F21958" w:rsidRDefault="000E3822" w:rsidP="00892B41">
            <w:pPr>
              <w:pStyle w:val="ProjectDetails"/>
            </w:pPr>
            <w:r w:rsidRPr="00F21958">
              <w:t>Domain</w:t>
            </w:r>
          </w:p>
        </w:tc>
        <w:tc>
          <w:tcPr>
            <w:tcW w:w="7831" w:type="dxa"/>
            <w:tcMar>
              <w:top w:w="86" w:type="dxa"/>
              <w:left w:w="115" w:type="dxa"/>
              <w:bottom w:w="86" w:type="dxa"/>
              <w:right w:w="115" w:type="dxa"/>
            </w:tcMar>
          </w:tcPr>
          <w:p w:rsidR="000E3822" w:rsidRPr="00F21958" w:rsidRDefault="000E3822" w:rsidP="00892B41">
            <w:pPr>
              <w:pStyle w:val="ExperienceTitleChar2"/>
              <w:rPr>
                <w:rFonts w:ascii="Calibri" w:hAnsi="Calibri"/>
                <w:sz w:val="22"/>
                <w:szCs w:val="22"/>
              </w:rPr>
            </w:pPr>
            <w:r>
              <w:rPr>
                <w:rFonts w:ascii="Calibri" w:hAnsi="Calibri"/>
                <w:sz w:val="22"/>
                <w:szCs w:val="22"/>
              </w:rPr>
              <w:t>Cloud Computing (IaaS)</w:t>
            </w:r>
          </w:p>
        </w:tc>
      </w:tr>
      <w:tr w:rsidR="00E67B7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E67B7C" w:rsidRPr="00F21958" w:rsidRDefault="00E67B7C" w:rsidP="00892B41">
            <w:pPr>
              <w:pStyle w:val="ProjectDetails"/>
            </w:pPr>
            <w:r w:rsidRPr="00F21958">
              <w:t>Technology</w:t>
            </w:r>
          </w:p>
        </w:tc>
        <w:tc>
          <w:tcPr>
            <w:tcW w:w="7831" w:type="dxa"/>
            <w:tcMar>
              <w:top w:w="86" w:type="dxa"/>
              <w:left w:w="115" w:type="dxa"/>
              <w:bottom w:w="86" w:type="dxa"/>
              <w:right w:w="115" w:type="dxa"/>
            </w:tcMar>
          </w:tcPr>
          <w:p w:rsidR="00E67B7C" w:rsidRPr="00F21958" w:rsidRDefault="00E67B7C" w:rsidP="00E67B7C">
            <w:pPr>
              <w:pStyle w:val="ExperienceTitleChar2"/>
              <w:rPr>
                <w:rFonts w:ascii="Calibri" w:hAnsi="Calibri"/>
                <w:sz w:val="22"/>
                <w:szCs w:val="22"/>
              </w:rPr>
            </w:pPr>
            <w:r>
              <w:rPr>
                <w:rFonts w:ascii="Calibri" w:hAnsi="Calibri"/>
                <w:sz w:val="22"/>
                <w:szCs w:val="22"/>
              </w:rPr>
              <w:t>Eucalyptus, Xen, C, PostgreSQL, Linux</w:t>
            </w:r>
          </w:p>
        </w:tc>
      </w:tr>
      <w:tr w:rsidR="000E3822"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E3822" w:rsidRPr="00F21958" w:rsidRDefault="000E3822" w:rsidP="00892B41">
            <w:pPr>
              <w:pStyle w:val="ProjectDetails"/>
            </w:pPr>
            <w:r w:rsidRPr="00F21958">
              <w:t>Project Description</w:t>
            </w:r>
          </w:p>
        </w:tc>
        <w:tc>
          <w:tcPr>
            <w:tcW w:w="7831" w:type="dxa"/>
            <w:tcMar>
              <w:top w:w="86" w:type="dxa"/>
              <w:left w:w="115" w:type="dxa"/>
              <w:bottom w:w="86" w:type="dxa"/>
              <w:right w:w="115" w:type="dxa"/>
            </w:tcMar>
          </w:tcPr>
          <w:p w:rsidR="00525F9C" w:rsidRDefault="00525F9C" w:rsidP="00892B41">
            <w:pPr>
              <w:pStyle w:val="ExperienceTitleChar2"/>
              <w:tabs>
                <w:tab w:val="left" w:pos="2235"/>
              </w:tabs>
              <w:rPr>
                <w:rFonts w:asciiTheme="minorHAnsi" w:hAnsiTheme="minorHAnsi" w:cstheme="minorHAnsi"/>
                <w:sz w:val="22"/>
                <w:szCs w:val="22"/>
              </w:rPr>
            </w:pPr>
            <w:r>
              <w:rPr>
                <w:rFonts w:asciiTheme="minorHAnsi" w:hAnsiTheme="minorHAnsi" w:cstheme="minorHAnsi"/>
                <w:sz w:val="22"/>
                <w:szCs w:val="22"/>
              </w:rPr>
              <w:t>This is module which provides High availability for virtual machines and the nodes. This module interacts with the underlying virtualization technology and the cloud middleware. The complete monitoring, heart beat and ACTIVE/PASSIVE triggers are maintained in this module.</w:t>
            </w:r>
          </w:p>
          <w:p w:rsidR="00525F9C" w:rsidRDefault="00525F9C" w:rsidP="00892B41">
            <w:pPr>
              <w:pStyle w:val="ExperienceTitleChar2"/>
              <w:tabs>
                <w:tab w:val="left" w:pos="2235"/>
              </w:tabs>
              <w:rPr>
                <w:rFonts w:ascii="Calibri" w:hAnsi="Calibri"/>
                <w:sz w:val="22"/>
                <w:szCs w:val="22"/>
              </w:rPr>
            </w:pPr>
          </w:p>
          <w:p w:rsidR="000E3822" w:rsidRDefault="000E3822" w:rsidP="00892B41">
            <w:pPr>
              <w:pStyle w:val="ExperienceTitleChar2"/>
              <w:rPr>
                <w:rFonts w:ascii="Calibri" w:hAnsi="Calibri"/>
                <w:b/>
                <w:sz w:val="22"/>
                <w:szCs w:val="22"/>
              </w:rPr>
            </w:pPr>
            <w:r w:rsidRPr="0091328D">
              <w:rPr>
                <w:rFonts w:ascii="Calibri" w:hAnsi="Calibri"/>
                <w:b/>
                <w:sz w:val="22"/>
                <w:szCs w:val="22"/>
              </w:rPr>
              <w:t>Roles and Responsibilities:</w:t>
            </w:r>
          </w:p>
          <w:p w:rsidR="006F423B" w:rsidRDefault="006F423B"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Enhancements on virtualization tool – XEN, to support certain features in the high availability module.</w:t>
            </w:r>
          </w:p>
          <w:p w:rsidR="006F423B" w:rsidRDefault="006F423B"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Modifying and appending high availability code on open source cloud software.</w:t>
            </w:r>
          </w:p>
          <w:p w:rsidR="000E3822" w:rsidRPr="006F423B" w:rsidRDefault="006F423B"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Documentation and unit test case preparation</w:t>
            </w:r>
          </w:p>
        </w:tc>
      </w:tr>
    </w:tbl>
    <w:p w:rsidR="000E3822" w:rsidRDefault="000E3822" w:rsidP="009A5A1C">
      <w:pPr>
        <w:pStyle w:val="Body"/>
      </w:pPr>
    </w:p>
    <w:p w:rsidR="002346C4" w:rsidRDefault="002346C4" w:rsidP="002346C4">
      <w:pPr>
        <w:pStyle w:val="Heading2"/>
      </w:pPr>
      <w:r>
        <w:t>Personal Information:</w:t>
      </w:r>
    </w:p>
    <w:p w:rsidR="002346C4" w:rsidRDefault="002346C4" w:rsidP="002346C4">
      <w:pPr>
        <w:pStyle w:val="BulletedList1"/>
      </w:pPr>
      <w:r>
        <w:t xml:space="preserve">Marital Status </w:t>
      </w:r>
      <w:r w:rsidR="003134D8">
        <w:tab/>
      </w:r>
      <w:r w:rsidR="003134D8">
        <w:tab/>
      </w:r>
      <w:r w:rsidR="003134D8">
        <w:tab/>
        <w:t>:</w:t>
      </w:r>
      <w:r w:rsidR="003134D8">
        <w:tab/>
      </w:r>
      <w:r>
        <w:t>Single</w:t>
      </w:r>
    </w:p>
    <w:p w:rsidR="003134D8" w:rsidRDefault="003134D8" w:rsidP="002346C4">
      <w:pPr>
        <w:pStyle w:val="BulletedList1"/>
      </w:pPr>
      <w:r>
        <w:t>DOB</w:t>
      </w:r>
      <w:r>
        <w:tab/>
      </w:r>
      <w:r>
        <w:tab/>
      </w:r>
      <w:r>
        <w:tab/>
      </w:r>
      <w:r>
        <w:tab/>
        <w:t>:</w:t>
      </w:r>
      <w:r>
        <w:tab/>
        <w:t>03/05/1989</w:t>
      </w:r>
    </w:p>
    <w:p w:rsidR="003134D8" w:rsidRDefault="003134D8" w:rsidP="003134D8">
      <w:pPr>
        <w:pStyle w:val="BulletedList1"/>
      </w:pPr>
      <w:r>
        <w:t>VISA information</w:t>
      </w:r>
      <w:r>
        <w:tab/>
      </w:r>
      <w:r>
        <w:tab/>
        <w:t>:</w:t>
      </w:r>
      <w:r>
        <w:tab/>
      </w:r>
      <w:r w:rsidR="002346C4">
        <w:t>B1 Visa (US</w:t>
      </w:r>
      <w:r>
        <w:t>A</w:t>
      </w:r>
      <w:r w:rsidR="002346C4">
        <w:t>)</w:t>
      </w:r>
      <w:r w:rsidR="00531340">
        <w:t xml:space="preserve">- </w:t>
      </w:r>
      <w:r>
        <w:t>Active</w:t>
      </w:r>
    </w:p>
    <w:p w:rsidR="00531340" w:rsidRDefault="00531340" w:rsidP="00531340">
      <w:pPr>
        <w:pStyle w:val="BulletedList1"/>
        <w:numPr>
          <w:ilvl w:val="0"/>
          <w:numId w:val="0"/>
        </w:numPr>
        <w:ind w:left="3600"/>
      </w:pPr>
      <w:r>
        <w:t>:</w:t>
      </w:r>
      <w:r>
        <w:tab/>
        <w:t>Schengen (Business)       - Expired</w:t>
      </w:r>
    </w:p>
    <w:p w:rsidR="00531340" w:rsidRPr="00F21958" w:rsidRDefault="00531340" w:rsidP="00531340">
      <w:pPr>
        <w:pStyle w:val="BulletedList1"/>
        <w:numPr>
          <w:ilvl w:val="0"/>
          <w:numId w:val="0"/>
        </w:numPr>
        <w:ind w:left="3600"/>
      </w:pPr>
      <w:r>
        <w:t>:             Canada (Business)           - Expired</w:t>
      </w:r>
    </w:p>
    <w:p w:rsidR="002346C4" w:rsidRPr="00F21958" w:rsidRDefault="002346C4" w:rsidP="003134D8">
      <w:pPr>
        <w:pStyle w:val="BulletedList1"/>
        <w:numPr>
          <w:ilvl w:val="0"/>
          <w:numId w:val="0"/>
        </w:numPr>
        <w:ind w:left="720"/>
      </w:pPr>
    </w:p>
    <w:p w:rsidR="002346C4" w:rsidRPr="002346C4" w:rsidRDefault="002346C4" w:rsidP="002346C4">
      <w:pPr>
        <w:pStyle w:val="Body"/>
      </w:pPr>
    </w:p>
    <w:p w:rsidR="002346C4" w:rsidRPr="009A5A1C" w:rsidRDefault="00CC41A2" w:rsidP="009A5A1C">
      <w:pPr>
        <w:pStyle w:val="Body"/>
      </w:pPr>
      <w:r>
        <w:t xml:space="preserve"> </w:t>
      </w:r>
    </w:p>
    <w:sectPr w:rsidR="002346C4" w:rsidRPr="009A5A1C" w:rsidSect="00D05A0B">
      <w:headerReference w:type="even" r:id="rId12"/>
      <w:headerReference w:type="default" r:id="rId13"/>
      <w:footerReference w:type="default" r:id="rId14"/>
      <w:pgSz w:w="12240" w:h="15840" w:code="1"/>
      <w:pgMar w:top="1627" w:right="1080" w:bottom="1080" w:left="1080" w:header="0" w:footer="53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B41" w:rsidRDefault="00892B41">
      <w:r>
        <w:separator/>
      </w:r>
    </w:p>
  </w:endnote>
  <w:endnote w:type="continuationSeparator" w:id="1">
    <w:p w:rsidR="00892B41" w:rsidRDefault="00892B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B41" w:rsidRDefault="008510F1">
    <w:pPr>
      <w:pStyle w:val="Footer"/>
    </w:pPr>
    <w:r>
      <w:rPr>
        <w:noProof/>
      </w:rPr>
      <w:pict>
        <v:rect id="Rectangle 3" o:spid="_x0000_s4098" style="position:absolute;left:0;text-align:left;margin-left:-54pt;margin-top:20.05pt;width:117.75pt;height:18.7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" fillcolor="#ffc000" stroked="f" strokeweight="2pt"/>
      </w:pict>
    </w:r>
    <w:r>
      <w:rPr>
        <w:noProof/>
      </w:rPr>
      <w:pict>
        <v:rect id="Rectangle 4" o:spid="_x0000_s4097" style="position:absolute;left:0;text-align:left;margin-left:63.75pt;margin-top:20.05pt;width:493.5pt;height:18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" fillcolor="#adceec" stroked="f" strokeweight="2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B41" w:rsidRDefault="00892B41">
      <w:r>
        <w:separator/>
      </w:r>
    </w:p>
  </w:footnote>
  <w:footnote w:type="continuationSeparator" w:id="1">
    <w:p w:rsidR="00892B41" w:rsidRDefault="00892B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B41" w:rsidRDefault="00892B41"/>
  <w:p w:rsidR="00892B41" w:rsidRDefault="00892B4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B41" w:rsidRDefault="008510F1">
    <w:r>
      <w:rPr>
        <w:noProof/>
      </w:rPr>
      <w:pict>
        <v:rect id="Rectangle 15" o:spid="_x0000_s4100" style="position:absolute;left:0;text-align:left;margin-left:-54pt;margin-top:1.8pt;width:117.75pt;height:17.25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" fillcolor="#ffc000" stroked="f" strokeweight="2pt"/>
      </w:pict>
    </w:r>
    <w:r>
      <w:rPr>
        <w:noProof/>
      </w:rPr>
      <w:pict>
        <v:rect id="Rectangle 16" o:spid="_x0000_s4099" style="position:absolute;left:0;text-align:left;margin-left:64.5pt;margin-top:1.8pt;width:493.5pt;height:18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" fillcolor="#adceec" stroked="f" strokeweight="2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F1EEF9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02A37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464194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DCE9622"/>
    <w:lvl w:ilvl="0">
      <w:start w:val="1"/>
      <w:numFmt w:val="decimal"/>
      <w:pStyle w:val="ListNumber2"/>
      <w:lvlText w:val="%1."/>
      <w:lvlJc w:val="left"/>
      <w:pPr>
        <w:tabs>
          <w:tab w:val="num" w:pos="720"/>
        </w:tabs>
        <w:ind w:left="720" w:hanging="360"/>
      </w:pPr>
    </w:lvl>
  </w:abstractNum>
  <w:abstractNum w:abstractNumId="4">
    <w:nsid w:val="FFFFFF80"/>
    <w:multiLevelType w:val="singleLevel"/>
    <w:tmpl w:val="0D4433F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F3686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F08D9E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468A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C0EA992"/>
    <w:lvl w:ilvl="0">
      <w:start w:val="1"/>
      <w:numFmt w:val="decimal"/>
      <w:pStyle w:val="ListNumber"/>
      <w:lvlText w:val="%1."/>
      <w:lvlJc w:val="left"/>
      <w:pPr>
        <w:tabs>
          <w:tab w:val="num" w:pos="360"/>
        </w:tabs>
        <w:ind w:left="360" w:hanging="360"/>
      </w:pPr>
    </w:lvl>
  </w:abstractNum>
  <w:abstractNum w:abstractNumId="9">
    <w:nsid w:val="FFFFFF89"/>
    <w:multiLevelType w:val="singleLevel"/>
    <w:tmpl w:val="AA72792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4211A0"/>
    <w:multiLevelType w:val="hybridMultilevel"/>
    <w:tmpl w:val="BAA24C8E"/>
    <w:lvl w:ilvl="0" w:tplc="C4B254F0">
      <w:start w:val="1"/>
      <w:numFmt w:val="bullet"/>
      <w:pStyle w:val="StyleEducationBlockCalibri11p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193A06C7"/>
    <w:multiLevelType w:val="hybridMultilevel"/>
    <w:tmpl w:val="6B5A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C7AD4"/>
    <w:multiLevelType w:val="multilevel"/>
    <w:tmpl w:val="C3E6F366"/>
    <w:lvl w:ilvl="0">
      <w:start w:val="1"/>
      <w:numFmt w:val="bullet"/>
      <w:pStyle w:val="CoreExpertise"/>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256A0F06"/>
    <w:multiLevelType w:val="hybridMultilevel"/>
    <w:tmpl w:val="2E6EB23E"/>
    <w:lvl w:ilvl="0" w:tplc="A4D62380">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CAA32C3"/>
    <w:multiLevelType w:val="hybridMultilevel"/>
    <w:tmpl w:val="513CD7B0"/>
    <w:lvl w:ilvl="0" w:tplc="B0A8A97A">
      <w:start w:val="1"/>
      <w:numFmt w:val="bullet"/>
      <w:pStyle w:val="ResponsibilitiesBulle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2D583AA4"/>
    <w:multiLevelType w:val="hybridMultilevel"/>
    <w:tmpl w:val="EEB88EBC"/>
    <w:lvl w:ilvl="0" w:tplc="AF0CF1AC">
      <w:start w:val="1"/>
      <w:numFmt w:val="decimal"/>
      <w:lvlText w:val="%1."/>
      <w:lvlJc w:val="left"/>
      <w:pPr>
        <w:tabs>
          <w:tab w:val="num" w:pos="1080"/>
        </w:tabs>
        <w:ind w:left="1080" w:hanging="360"/>
      </w:pPr>
      <w:rPr>
        <w:rFonts w:hint="default"/>
      </w:rPr>
    </w:lvl>
    <w:lvl w:ilvl="1" w:tplc="759C427A">
      <w:start w:val="1"/>
      <w:numFmt w:val="bullet"/>
      <w:pStyle w:val="Achievemen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4D84347"/>
    <w:multiLevelType w:val="hybridMultilevel"/>
    <w:tmpl w:val="87183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12351"/>
    <w:multiLevelType w:val="hybridMultilevel"/>
    <w:tmpl w:val="20826B8A"/>
    <w:lvl w:ilvl="0" w:tplc="2572E49E">
      <w:start w:val="1"/>
      <w:numFmt w:val="bullet"/>
      <w:pStyle w:val="BulletedList1"/>
      <w:lvlText w:val=""/>
      <w:lvlJc w:val="left"/>
      <w:pPr>
        <w:ind w:left="720" w:hanging="360"/>
      </w:pPr>
      <w:rPr>
        <w:rFonts w:ascii="Symbol" w:hAnsi="Symbol" w:hint="default"/>
        <w:color w:val="FFC000"/>
      </w:rPr>
    </w:lvl>
    <w:lvl w:ilvl="1" w:tplc="7CD69340">
      <w:start w:val="1"/>
      <w:numFmt w:val="bullet"/>
      <w:lvlText w:val=""/>
      <w:lvlJc w:val="left"/>
      <w:pPr>
        <w:ind w:left="1440" w:hanging="360"/>
      </w:pPr>
      <w:rPr>
        <w:rFonts w:ascii="Wingdings" w:hAnsi="Wingdings" w:hint="default"/>
        <w:color w:val="E36C0A"/>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232CF9"/>
    <w:multiLevelType w:val="hybridMultilevel"/>
    <w:tmpl w:val="FFCA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F3372A"/>
    <w:multiLevelType w:val="hybridMultilevel"/>
    <w:tmpl w:val="3D0C45DE"/>
    <w:lvl w:ilvl="0" w:tplc="197E72F8">
      <w:numFmt w:val="bullet"/>
      <w:lvlText w:val=""/>
      <w:lvlJc w:val="left"/>
      <w:pPr>
        <w:tabs>
          <w:tab w:val="num" w:pos="2160"/>
        </w:tabs>
        <w:ind w:left="2160" w:hanging="360"/>
      </w:pPr>
      <w:rPr>
        <w:rFonts w:ascii="Symbol" w:eastAsia="Times New Roman" w:hAnsi="Symbol" w:cs="Times New Roman" w:hint="default"/>
      </w:rPr>
    </w:lvl>
    <w:lvl w:ilvl="1" w:tplc="BAC00F9A">
      <w:start w:val="1"/>
      <w:numFmt w:val="bullet"/>
      <w:pStyle w:val="EducationBlock"/>
      <w:lvlText w:val=""/>
      <w:lvlJc w:val="left"/>
      <w:pPr>
        <w:tabs>
          <w:tab w:val="num" w:pos="1440"/>
        </w:tabs>
        <w:ind w:left="1440" w:hanging="360"/>
      </w:pPr>
      <w:rPr>
        <w:rFonts w:ascii="Symbol" w:hAnsi="Symbol" w:hint="default"/>
        <w:color w:val="E36C0A"/>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6AE7A9B"/>
    <w:multiLevelType w:val="multilevel"/>
    <w:tmpl w:val="5FB86A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5"/>
  </w:num>
  <w:num w:numId="14">
    <w:abstractNumId w:val="13"/>
  </w:num>
  <w:num w:numId="15">
    <w:abstractNumId w:val="12"/>
  </w:num>
  <w:num w:numId="16">
    <w:abstractNumId w:val="17"/>
  </w:num>
  <w:num w:numId="17">
    <w:abstractNumId w:val="14"/>
  </w:num>
  <w:num w:numId="18">
    <w:abstractNumId w:val="10"/>
  </w:num>
  <w:num w:numId="19">
    <w:abstractNumId w:val="11"/>
  </w:num>
  <w:num w:numId="20">
    <w:abstractNumId w:val="16"/>
  </w:num>
  <w:num w:numId="21">
    <w:abstractNumId w:val="1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rawingGridHorizontalSpacing w:val="100"/>
  <w:displayHorizontalDrawingGridEvery w:val="2"/>
  <w:noPunctuationKerning/>
  <w:characterSpacingControl w:val="doNotCompress"/>
  <w:hdrShapeDefaults>
    <o:shapedefaults v:ext="edit" spidmax="4101">
      <o:colormru v:ext="edit" colors="#069"/>
    </o:shapedefaults>
    <o:shapelayout v:ext="edit">
      <o:idmap v:ext="edit" data="4"/>
    </o:shapelayout>
  </w:hdrShapeDefaults>
  <w:footnotePr>
    <w:footnote w:id="0"/>
    <w:footnote w:id="1"/>
  </w:footnotePr>
  <w:endnotePr>
    <w:endnote w:id="0"/>
    <w:endnote w:id="1"/>
  </w:endnotePr>
  <w:compat/>
  <w:rsids>
    <w:rsidRoot w:val="00F962E7"/>
    <w:rsid w:val="000114EA"/>
    <w:rsid w:val="00015906"/>
    <w:rsid w:val="00017720"/>
    <w:rsid w:val="00023F7A"/>
    <w:rsid w:val="00025010"/>
    <w:rsid w:val="00031884"/>
    <w:rsid w:val="00051ECF"/>
    <w:rsid w:val="0005287E"/>
    <w:rsid w:val="00056497"/>
    <w:rsid w:val="00061DA5"/>
    <w:rsid w:val="000628A7"/>
    <w:rsid w:val="0006444C"/>
    <w:rsid w:val="00064707"/>
    <w:rsid w:val="00065591"/>
    <w:rsid w:val="00073AA7"/>
    <w:rsid w:val="000754E2"/>
    <w:rsid w:val="00075A43"/>
    <w:rsid w:val="00077679"/>
    <w:rsid w:val="00083672"/>
    <w:rsid w:val="000842CA"/>
    <w:rsid w:val="0008781C"/>
    <w:rsid w:val="000917C1"/>
    <w:rsid w:val="00093F52"/>
    <w:rsid w:val="00094479"/>
    <w:rsid w:val="000965AF"/>
    <w:rsid w:val="000A0E97"/>
    <w:rsid w:val="000A0F40"/>
    <w:rsid w:val="000A250E"/>
    <w:rsid w:val="000A7EED"/>
    <w:rsid w:val="000B010B"/>
    <w:rsid w:val="000B1FC5"/>
    <w:rsid w:val="000B2611"/>
    <w:rsid w:val="000B54A7"/>
    <w:rsid w:val="000B74A1"/>
    <w:rsid w:val="000C3461"/>
    <w:rsid w:val="000C6161"/>
    <w:rsid w:val="000C6671"/>
    <w:rsid w:val="000D013B"/>
    <w:rsid w:val="000D1750"/>
    <w:rsid w:val="000D480A"/>
    <w:rsid w:val="000D5110"/>
    <w:rsid w:val="000D5FC7"/>
    <w:rsid w:val="000E047E"/>
    <w:rsid w:val="000E3822"/>
    <w:rsid w:val="000E3CEE"/>
    <w:rsid w:val="000E7ECC"/>
    <w:rsid w:val="000F60D9"/>
    <w:rsid w:val="001139B3"/>
    <w:rsid w:val="00113AF5"/>
    <w:rsid w:val="00114B91"/>
    <w:rsid w:val="001155AE"/>
    <w:rsid w:val="00116B91"/>
    <w:rsid w:val="0012001E"/>
    <w:rsid w:val="0012639F"/>
    <w:rsid w:val="00140785"/>
    <w:rsid w:val="00141AC8"/>
    <w:rsid w:val="00143268"/>
    <w:rsid w:val="0015077B"/>
    <w:rsid w:val="00152A01"/>
    <w:rsid w:val="001541F3"/>
    <w:rsid w:val="001549DA"/>
    <w:rsid w:val="00156867"/>
    <w:rsid w:val="0015790E"/>
    <w:rsid w:val="001613EE"/>
    <w:rsid w:val="0016169D"/>
    <w:rsid w:val="00161843"/>
    <w:rsid w:val="00163F3A"/>
    <w:rsid w:val="00174B61"/>
    <w:rsid w:val="00176AF1"/>
    <w:rsid w:val="0018173D"/>
    <w:rsid w:val="001825CF"/>
    <w:rsid w:val="0018343F"/>
    <w:rsid w:val="00185DF0"/>
    <w:rsid w:val="0018657C"/>
    <w:rsid w:val="00187533"/>
    <w:rsid w:val="001875AA"/>
    <w:rsid w:val="00194AD5"/>
    <w:rsid w:val="00194D9F"/>
    <w:rsid w:val="00194EA2"/>
    <w:rsid w:val="001A5BA4"/>
    <w:rsid w:val="001B4527"/>
    <w:rsid w:val="001C7F26"/>
    <w:rsid w:val="001D0968"/>
    <w:rsid w:val="001D4019"/>
    <w:rsid w:val="001F1060"/>
    <w:rsid w:val="001F2604"/>
    <w:rsid w:val="001F687C"/>
    <w:rsid w:val="0020046C"/>
    <w:rsid w:val="0020121E"/>
    <w:rsid w:val="00202CC5"/>
    <w:rsid w:val="00204ADC"/>
    <w:rsid w:val="00206E9D"/>
    <w:rsid w:val="00222665"/>
    <w:rsid w:val="00224F96"/>
    <w:rsid w:val="00226A40"/>
    <w:rsid w:val="00230356"/>
    <w:rsid w:val="002346C4"/>
    <w:rsid w:val="00234A74"/>
    <w:rsid w:val="00237115"/>
    <w:rsid w:val="00240890"/>
    <w:rsid w:val="00244F2C"/>
    <w:rsid w:val="00250B84"/>
    <w:rsid w:val="00254292"/>
    <w:rsid w:val="00262B86"/>
    <w:rsid w:val="00275CD2"/>
    <w:rsid w:val="00280550"/>
    <w:rsid w:val="00285DAA"/>
    <w:rsid w:val="00285DF0"/>
    <w:rsid w:val="00293085"/>
    <w:rsid w:val="00294E15"/>
    <w:rsid w:val="0029641D"/>
    <w:rsid w:val="002A5A6C"/>
    <w:rsid w:val="002A69ED"/>
    <w:rsid w:val="002B0B1B"/>
    <w:rsid w:val="002B1D38"/>
    <w:rsid w:val="002C6FE5"/>
    <w:rsid w:val="002D63E0"/>
    <w:rsid w:val="002E32C0"/>
    <w:rsid w:val="002E41C9"/>
    <w:rsid w:val="002F0DE3"/>
    <w:rsid w:val="002F64BE"/>
    <w:rsid w:val="002F6BAD"/>
    <w:rsid w:val="002F6CB1"/>
    <w:rsid w:val="002F7ACA"/>
    <w:rsid w:val="0030172B"/>
    <w:rsid w:val="003025B6"/>
    <w:rsid w:val="00312B86"/>
    <w:rsid w:val="003134D8"/>
    <w:rsid w:val="00314607"/>
    <w:rsid w:val="00320904"/>
    <w:rsid w:val="00322482"/>
    <w:rsid w:val="00322566"/>
    <w:rsid w:val="00322EEC"/>
    <w:rsid w:val="003244A3"/>
    <w:rsid w:val="003270CB"/>
    <w:rsid w:val="00330EF4"/>
    <w:rsid w:val="00330F9E"/>
    <w:rsid w:val="00336C03"/>
    <w:rsid w:val="003377F5"/>
    <w:rsid w:val="00343EDC"/>
    <w:rsid w:val="00344D8F"/>
    <w:rsid w:val="003450E3"/>
    <w:rsid w:val="00357CD0"/>
    <w:rsid w:val="00364429"/>
    <w:rsid w:val="00372F7C"/>
    <w:rsid w:val="0037311A"/>
    <w:rsid w:val="00380503"/>
    <w:rsid w:val="00381F3E"/>
    <w:rsid w:val="003839B4"/>
    <w:rsid w:val="00387BB6"/>
    <w:rsid w:val="003906BF"/>
    <w:rsid w:val="00392AC2"/>
    <w:rsid w:val="003957EC"/>
    <w:rsid w:val="00395932"/>
    <w:rsid w:val="00396268"/>
    <w:rsid w:val="003973FD"/>
    <w:rsid w:val="003A243A"/>
    <w:rsid w:val="003A5522"/>
    <w:rsid w:val="003B090A"/>
    <w:rsid w:val="003B147E"/>
    <w:rsid w:val="003B3481"/>
    <w:rsid w:val="003B397C"/>
    <w:rsid w:val="003B46A9"/>
    <w:rsid w:val="003B5A80"/>
    <w:rsid w:val="003B5F08"/>
    <w:rsid w:val="003B6BB2"/>
    <w:rsid w:val="003B717C"/>
    <w:rsid w:val="003C1CC2"/>
    <w:rsid w:val="003D0535"/>
    <w:rsid w:val="003D55CD"/>
    <w:rsid w:val="003D6257"/>
    <w:rsid w:val="003D72CF"/>
    <w:rsid w:val="003D7594"/>
    <w:rsid w:val="003E4574"/>
    <w:rsid w:val="003E4CC1"/>
    <w:rsid w:val="003E5BC5"/>
    <w:rsid w:val="003E641E"/>
    <w:rsid w:val="003F1F07"/>
    <w:rsid w:val="003F22D1"/>
    <w:rsid w:val="003F69F6"/>
    <w:rsid w:val="00402331"/>
    <w:rsid w:val="00403FD9"/>
    <w:rsid w:val="004140D2"/>
    <w:rsid w:val="00416605"/>
    <w:rsid w:val="00417919"/>
    <w:rsid w:val="00431447"/>
    <w:rsid w:val="00431FE2"/>
    <w:rsid w:val="0043427D"/>
    <w:rsid w:val="0044242D"/>
    <w:rsid w:val="004510E7"/>
    <w:rsid w:val="004516B6"/>
    <w:rsid w:val="00451C14"/>
    <w:rsid w:val="00453E15"/>
    <w:rsid w:val="00456B72"/>
    <w:rsid w:val="0046775D"/>
    <w:rsid w:val="00470EBD"/>
    <w:rsid w:val="0047529A"/>
    <w:rsid w:val="0047636F"/>
    <w:rsid w:val="00485067"/>
    <w:rsid w:val="004878A1"/>
    <w:rsid w:val="00490C69"/>
    <w:rsid w:val="0049393A"/>
    <w:rsid w:val="00493C8D"/>
    <w:rsid w:val="00494F0F"/>
    <w:rsid w:val="00496AC9"/>
    <w:rsid w:val="004B6460"/>
    <w:rsid w:val="004D0A03"/>
    <w:rsid w:val="004D1223"/>
    <w:rsid w:val="004D2EB5"/>
    <w:rsid w:val="004D5CC6"/>
    <w:rsid w:val="004D7511"/>
    <w:rsid w:val="004E1148"/>
    <w:rsid w:val="004F13DF"/>
    <w:rsid w:val="004F1BD5"/>
    <w:rsid w:val="004F2240"/>
    <w:rsid w:val="004F5139"/>
    <w:rsid w:val="004F7262"/>
    <w:rsid w:val="00502217"/>
    <w:rsid w:val="00505346"/>
    <w:rsid w:val="005111BA"/>
    <w:rsid w:val="00512A13"/>
    <w:rsid w:val="00514649"/>
    <w:rsid w:val="00523050"/>
    <w:rsid w:val="00524056"/>
    <w:rsid w:val="00525F9C"/>
    <w:rsid w:val="00531340"/>
    <w:rsid w:val="00533F81"/>
    <w:rsid w:val="00542B39"/>
    <w:rsid w:val="005445C1"/>
    <w:rsid w:val="00544CAC"/>
    <w:rsid w:val="00554B0D"/>
    <w:rsid w:val="00560758"/>
    <w:rsid w:val="005607DC"/>
    <w:rsid w:val="00566BFA"/>
    <w:rsid w:val="00573C24"/>
    <w:rsid w:val="00595E22"/>
    <w:rsid w:val="00597851"/>
    <w:rsid w:val="005A31BA"/>
    <w:rsid w:val="005A31D5"/>
    <w:rsid w:val="005B03C2"/>
    <w:rsid w:val="005B277C"/>
    <w:rsid w:val="005B7C9A"/>
    <w:rsid w:val="005C4F6E"/>
    <w:rsid w:val="005C5A76"/>
    <w:rsid w:val="005D1657"/>
    <w:rsid w:val="005D5370"/>
    <w:rsid w:val="005D67F2"/>
    <w:rsid w:val="005D701B"/>
    <w:rsid w:val="005E2FD7"/>
    <w:rsid w:val="005E4B6F"/>
    <w:rsid w:val="005E514A"/>
    <w:rsid w:val="005F4D56"/>
    <w:rsid w:val="005F5310"/>
    <w:rsid w:val="005F74ED"/>
    <w:rsid w:val="00601D1A"/>
    <w:rsid w:val="006021CE"/>
    <w:rsid w:val="00603188"/>
    <w:rsid w:val="0060439A"/>
    <w:rsid w:val="006063C0"/>
    <w:rsid w:val="006064BD"/>
    <w:rsid w:val="00611F20"/>
    <w:rsid w:val="0061750E"/>
    <w:rsid w:val="0062356C"/>
    <w:rsid w:val="00623E02"/>
    <w:rsid w:val="006254CB"/>
    <w:rsid w:val="0062626A"/>
    <w:rsid w:val="0063160E"/>
    <w:rsid w:val="00631772"/>
    <w:rsid w:val="00631B5B"/>
    <w:rsid w:val="00633A03"/>
    <w:rsid w:val="00633A71"/>
    <w:rsid w:val="00637760"/>
    <w:rsid w:val="00640082"/>
    <w:rsid w:val="00640235"/>
    <w:rsid w:val="006431D2"/>
    <w:rsid w:val="00646166"/>
    <w:rsid w:val="00651F3D"/>
    <w:rsid w:val="00654C6F"/>
    <w:rsid w:val="006562AA"/>
    <w:rsid w:val="006611DB"/>
    <w:rsid w:val="006619DC"/>
    <w:rsid w:val="00666751"/>
    <w:rsid w:val="00666DC4"/>
    <w:rsid w:val="00675C86"/>
    <w:rsid w:val="006829E3"/>
    <w:rsid w:val="00683193"/>
    <w:rsid w:val="00690CF8"/>
    <w:rsid w:val="00691366"/>
    <w:rsid w:val="0069379D"/>
    <w:rsid w:val="00694D1C"/>
    <w:rsid w:val="00695E28"/>
    <w:rsid w:val="006964BF"/>
    <w:rsid w:val="00697635"/>
    <w:rsid w:val="006A0CA8"/>
    <w:rsid w:val="006A43EF"/>
    <w:rsid w:val="006B289E"/>
    <w:rsid w:val="006B2DBF"/>
    <w:rsid w:val="006B4955"/>
    <w:rsid w:val="006B7154"/>
    <w:rsid w:val="006B7D4B"/>
    <w:rsid w:val="006C1462"/>
    <w:rsid w:val="006C2EC5"/>
    <w:rsid w:val="006C7CAA"/>
    <w:rsid w:val="006D25EA"/>
    <w:rsid w:val="006D2F5F"/>
    <w:rsid w:val="006D4013"/>
    <w:rsid w:val="006D5E10"/>
    <w:rsid w:val="006D72D5"/>
    <w:rsid w:val="006E1523"/>
    <w:rsid w:val="006E6A2C"/>
    <w:rsid w:val="006F1973"/>
    <w:rsid w:val="006F270D"/>
    <w:rsid w:val="006F2F1C"/>
    <w:rsid w:val="006F414A"/>
    <w:rsid w:val="006F423B"/>
    <w:rsid w:val="007042BD"/>
    <w:rsid w:val="00712B0B"/>
    <w:rsid w:val="007159DC"/>
    <w:rsid w:val="00717D03"/>
    <w:rsid w:val="00720A6C"/>
    <w:rsid w:val="00723157"/>
    <w:rsid w:val="0072329C"/>
    <w:rsid w:val="0072630A"/>
    <w:rsid w:val="00733A85"/>
    <w:rsid w:val="00734321"/>
    <w:rsid w:val="007350AC"/>
    <w:rsid w:val="0073590E"/>
    <w:rsid w:val="00735FFD"/>
    <w:rsid w:val="00736B0A"/>
    <w:rsid w:val="00736CD6"/>
    <w:rsid w:val="007405AC"/>
    <w:rsid w:val="00744683"/>
    <w:rsid w:val="00745EA8"/>
    <w:rsid w:val="0074606F"/>
    <w:rsid w:val="00746ADF"/>
    <w:rsid w:val="007500E5"/>
    <w:rsid w:val="00752A64"/>
    <w:rsid w:val="00755785"/>
    <w:rsid w:val="0076179F"/>
    <w:rsid w:val="00761C53"/>
    <w:rsid w:val="0076263D"/>
    <w:rsid w:val="00762825"/>
    <w:rsid w:val="0076289F"/>
    <w:rsid w:val="0076572F"/>
    <w:rsid w:val="00770661"/>
    <w:rsid w:val="00773523"/>
    <w:rsid w:val="00776426"/>
    <w:rsid w:val="00777C75"/>
    <w:rsid w:val="007800E3"/>
    <w:rsid w:val="00780D23"/>
    <w:rsid w:val="00790EBC"/>
    <w:rsid w:val="00790EEB"/>
    <w:rsid w:val="007951C8"/>
    <w:rsid w:val="00795F10"/>
    <w:rsid w:val="007A17AD"/>
    <w:rsid w:val="007A5475"/>
    <w:rsid w:val="007A5DA7"/>
    <w:rsid w:val="007A60AC"/>
    <w:rsid w:val="007B1A75"/>
    <w:rsid w:val="007B2F1C"/>
    <w:rsid w:val="007B40B7"/>
    <w:rsid w:val="007B5124"/>
    <w:rsid w:val="007C6EC4"/>
    <w:rsid w:val="007E4C39"/>
    <w:rsid w:val="007F0A9E"/>
    <w:rsid w:val="007F134D"/>
    <w:rsid w:val="007F4A7B"/>
    <w:rsid w:val="008008A1"/>
    <w:rsid w:val="008021E8"/>
    <w:rsid w:val="00802F70"/>
    <w:rsid w:val="00803D6A"/>
    <w:rsid w:val="00804A11"/>
    <w:rsid w:val="0080535A"/>
    <w:rsid w:val="00811846"/>
    <w:rsid w:val="0082131D"/>
    <w:rsid w:val="00823E3C"/>
    <w:rsid w:val="008249F8"/>
    <w:rsid w:val="00827C47"/>
    <w:rsid w:val="00832CD9"/>
    <w:rsid w:val="00834DBB"/>
    <w:rsid w:val="00840DEC"/>
    <w:rsid w:val="008431D1"/>
    <w:rsid w:val="00843C4B"/>
    <w:rsid w:val="00846053"/>
    <w:rsid w:val="008510F1"/>
    <w:rsid w:val="00856D1B"/>
    <w:rsid w:val="0086045A"/>
    <w:rsid w:val="00860A0C"/>
    <w:rsid w:val="00860EED"/>
    <w:rsid w:val="00861082"/>
    <w:rsid w:val="00866828"/>
    <w:rsid w:val="008677CD"/>
    <w:rsid w:val="00875EC1"/>
    <w:rsid w:val="0088584C"/>
    <w:rsid w:val="00892B41"/>
    <w:rsid w:val="00892D00"/>
    <w:rsid w:val="008A1E7F"/>
    <w:rsid w:val="008A2494"/>
    <w:rsid w:val="008A56C7"/>
    <w:rsid w:val="008A6FE1"/>
    <w:rsid w:val="008B0A6B"/>
    <w:rsid w:val="008B1EA8"/>
    <w:rsid w:val="008B343B"/>
    <w:rsid w:val="008B344C"/>
    <w:rsid w:val="008C04FC"/>
    <w:rsid w:val="008C7A12"/>
    <w:rsid w:val="008D6D23"/>
    <w:rsid w:val="008D6DEF"/>
    <w:rsid w:val="008E460E"/>
    <w:rsid w:val="008E5CD9"/>
    <w:rsid w:val="008E7B8C"/>
    <w:rsid w:val="008F20B9"/>
    <w:rsid w:val="008F2B9C"/>
    <w:rsid w:val="009065A7"/>
    <w:rsid w:val="0090779B"/>
    <w:rsid w:val="0091328D"/>
    <w:rsid w:val="009178EA"/>
    <w:rsid w:val="00922FA8"/>
    <w:rsid w:val="00925EDC"/>
    <w:rsid w:val="00927944"/>
    <w:rsid w:val="009324A0"/>
    <w:rsid w:val="00933A57"/>
    <w:rsid w:val="00933DA4"/>
    <w:rsid w:val="009343C9"/>
    <w:rsid w:val="009367CE"/>
    <w:rsid w:val="009455D0"/>
    <w:rsid w:val="0094746F"/>
    <w:rsid w:val="00947757"/>
    <w:rsid w:val="00952A14"/>
    <w:rsid w:val="0095704F"/>
    <w:rsid w:val="009626D7"/>
    <w:rsid w:val="009667A6"/>
    <w:rsid w:val="009676AB"/>
    <w:rsid w:val="00967F98"/>
    <w:rsid w:val="00970426"/>
    <w:rsid w:val="009713BC"/>
    <w:rsid w:val="009763E5"/>
    <w:rsid w:val="009765AC"/>
    <w:rsid w:val="00976859"/>
    <w:rsid w:val="009851DA"/>
    <w:rsid w:val="00992844"/>
    <w:rsid w:val="00994C03"/>
    <w:rsid w:val="00996152"/>
    <w:rsid w:val="009A5A1C"/>
    <w:rsid w:val="009A6B0A"/>
    <w:rsid w:val="009B0168"/>
    <w:rsid w:val="009C1105"/>
    <w:rsid w:val="009C6DCA"/>
    <w:rsid w:val="009C6F1F"/>
    <w:rsid w:val="009D189F"/>
    <w:rsid w:val="009D18A7"/>
    <w:rsid w:val="009D2A32"/>
    <w:rsid w:val="009D33F9"/>
    <w:rsid w:val="009D41A1"/>
    <w:rsid w:val="009D62F5"/>
    <w:rsid w:val="009D78CA"/>
    <w:rsid w:val="009D7990"/>
    <w:rsid w:val="009E5700"/>
    <w:rsid w:val="009E67F5"/>
    <w:rsid w:val="009F0EB4"/>
    <w:rsid w:val="009F774A"/>
    <w:rsid w:val="00A00F5E"/>
    <w:rsid w:val="00A04854"/>
    <w:rsid w:val="00A075B1"/>
    <w:rsid w:val="00A13B02"/>
    <w:rsid w:val="00A15322"/>
    <w:rsid w:val="00A1554F"/>
    <w:rsid w:val="00A17E47"/>
    <w:rsid w:val="00A26DCA"/>
    <w:rsid w:val="00A277AD"/>
    <w:rsid w:val="00A31B2E"/>
    <w:rsid w:val="00A43DCC"/>
    <w:rsid w:val="00A44768"/>
    <w:rsid w:val="00A458C9"/>
    <w:rsid w:val="00A45E2F"/>
    <w:rsid w:val="00A473BC"/>
    <w:rsid w:val="00A477A3"/>
    <w:rsid w:val="00A50651"/>
    <w:rsid w:val="00A52C38"/>
    <w:rsid w:val="00A54755"/>
    <w:rsid w:val="00A54D84"/>
    <w:rsid w:val="00A62953"/>
    <w:rsid w:val="00A64BAC"/>
    <w:rsid w:val="00A65366"/>
    <w:rsid w:val="00A668E1"/>
    <w:rsid w:val="00A73484"/>
    <w:rsid w:val="00A73744"/>
    <w:rsid w:val="00A7474C"/>
    <w:rsid w:val="00A75CAA"/>
    <w:rsid w:val="00A808BB"/>
    <w:rsid w:val="00A8579F"/>
    <w:rsid w:val="00AA0400"/>
    <w:rsid w:val="00AA088D"/>
    <w:rsid w:val="00AA2812"/>
    <w:rsid w:val="00AA5D11"/>
    <w:rsid w:val="00AA646B"/>
    <w:rsid w:val="00AA691F"/>
    <w:rsid w:val="00AB097D"/>
    <w:rsid w:val="00AB09B1"/>
    <w:rsid w:val="00AB32B1"/>
    <w:rsid w:val="00AB6676"/>
    <w:rsid w:val="00AC58F6"/>
    <w:rsid w:val="00AC66ED"/>
    <w:rsid w:val="00AD09AA"/>
    <w:rsid w:val="00AE0709"/>
    <w:rsid w:val="00AE703D"/>
    <w:rsid w:val="00AF0DDE"/>
    <w:rsid w:val="00AF1D4F"/>
    <w:rsid w:val="00AF338D"/>
    <w:rsid w:val="00AF62AE"/>
    <w:rsid w:val="00AF786B"/>
    <w:rsid w:val="00B010F1"/>
    <w:rsid w:val="00B0145B"/>
    <w:rsid w:val="00B0160A"/>
    <w:rsid w:val="00B01B57"/>
    <w:rsid w:val="00B0438D"/>
    <w:rsid w:val="00B1008B"/>
    <w:rsid w:val="00B13A21"/>
    <w:rsid w:val="00B13ECF"/>
    <w:rsid w:val="00B14D16"/>
    <w:rsid w:val="00B15548"/>
    <w:rsid w:val="00B15746"/>
    <w:rsid w:val="00B1625E"/>
    <w:rsid w:val="00B16E93"/>
    <w:rsid w:val="00B2204A"/>
    <w:rsid w:val="00B22EC7"/>
    <w:rsid w:val="00B24567"/>
    <w:rsid w:val="00B2761A"/>
    <w:rsid w:val="00B313F0"/>
    <w:rsid w:val="00B36D34"/>
    <w:rsid w:val="00B4257D"/>
    <w:rsid w:val="00B462BE"/>
    <w:rsid w:val="00B526FF"/>
    <w:rsid w:val="00B5419E"/>
    <w:rsid w:val="00B62D9B"/>
    <w:rsid w:val="00B66EAC"/>
    <w:rsid w:val="00B70261"/>
    <w:rsid w:val="00B71DC8"/>
    <w:rsid w:val="00B779C0"/>
    <w:rsid w:val="00B800E7"/>
    <w:rsid w:val="00B807FA"/>
    <w:rsid w:val="00B80F19"/>
    <w:rsid w:val="00B81A8A"/>
    <w:rsid w:val="00B81C03"/>
    <w:rsid w:val="00B83A9A"/>
    <w:rsid w:val="00B84C3F"/>
    <w:rsid w:val="00B85277"/>
    <w:rsid w:val="00B9211D"/>
    <w:rsid w:val="00B941FF"/>
    <w:rsid w:val="00B968A1"/>
    <w:rsid w:val="00B96DEA"/>
    <w:rsid w:val="00BA0612"/>
    <w:rsid w:val="00BA45AF"/>
    <w:rsid w:val="00BB052C"/>
    <w:rsid w:val="00BB0BBA"/>
    <w:rsid w:val="00BB2F89"/>
    <w:rsid w:val="00BB668D"/>
    <w:rsid w:val="00BC5D9C"/>
    <w:rsid w:val="00BC78D2"/>
    <w:rsid w:val="00BD1106"/>
    <w:rsid w:val="00BD29CF"/>
    <w:rsid w:val="00BD4091"/>
    <w:rsid w:val="00BD4FEF"/>
    <w:rsid w:val="00BD5766"/>
    <w:rsid w:val="00BD61A9"/>
    <w:rsid w:val="00BE11DC"/>
    <w:rsid w:val="00BE4990"/>
    <w:rsid w:val="00BF1A14"/>
    <w:rsid w:val="00BF6BEC"/>
    <w:rsid w:val="00BF6FBE"/>
    <w:rsid w:val="00C00F00"/>
    <w:rsid w:val="00C0156C"/>
    <w:rsid w:val="00C02563"/>
    <w:rsid w:val="00C07F17"/>
    <w:rsid w:val="00C15A71"/>
    <w:rsid w:val="00C16AB9"/>
    <w:rsid w:val="00C16CF0"/>
    <w:rsid w:val="00C30BCB"/>
    <w:rsid w:val="00C3749C"/>
    <w:rsid w:val="00C5092A"/>
    <w:rsid w:val="00C513FC"/>
    <w:rsid w:val="00C5421E"/>
    <w:rsid w:val="00C55084"/>
    <w:rsid w:val="00C760D8"/>
    <w:rsid w:val="00C97F3F"/>
    <w:rsid w:val="00CA1321"/>
    <w:rsid w:val="00CA2BC0"/>
    <w:rsid w:val="00CA47FE"/>
    <w:rsid w:val="00CA6D1B"/>
    <w:rsid w:val="00CA6DD7"/>
    <w:rsid w:val="00CB3984"/>
    <w:rsid w:val="00CC094E"/>
    <w:rsid w:val="00CC1CD5"/>
    <w:rsid w:val="00CC41A2"/>
    <w:rsid w:val="00CC4EAA"/>
    <w:rsid w:val="00CC4FDC"/>
    <w:rsid w:val="00CC6003"/>
    <w:rsid w:val="00CC6B04"/>
    <w:rsid w:val="00CD0CC7"/>
    <w:rsid w:val="00CD33C3"/>
    <w:rsid w:val="00CD41E7"/>
    <w:rsid w:val="00CE0720"/>
    <w:rsid w:val="00CE0E26"/>
    <w:rsid w:val="00CE61E5"/>
    <w:rsid w:val="00CF4B48"/>
    <w:rsid w:val="00CF7E68"/>
    <w:rsid w:val="00D00FF3"/>
    <w:rsid w:val="00D01967"/>
    <w:rsid w:val="00D02913"/>
    <w:rsid w:val="00D05A0B"/>
    <w:rsid w:val="00D10EB4"/>
    <w:rsid w:val="00D1116D"/>
    <w:rsid w:val="00D116B1"/>
    <w:rsid w:val="00D145C1"/>
    <w:rsid w:val="00D161B4"/>
    <w:rsid w:val="00D218F1"/>
    <w:rsid w:val="00D25DD8"/>
    <w:rsid w:val="00D268BB"/>
    <w:rsid w:val="00D27151"/>
    <w:rsid w:val="00D31604"/>
    <w:rsid w:val="00D3321C"/>
    <w:rsid w:val="00D427F6"/>
    <w:rsid w:val="00D45E1B"/>
    <w:rsid w:val="00D50E0A"/>
    <w:rsid w:val="00D5125B"/>
    <w:rsid w:val="00D52B72"/>
    <w:rsid w:val="00D53764"/>
    <w:rsid w:val="00D546F0"/>
    <w:rsid w:val="00D576F2"/>
    <w:rsid w:val="00D65660"/>
    <w:rsid w:val="00D673EA"/>
    <w:rsid w:val="00D70E1B"/>
    <w:rsid w:val="00D76F0C"/>
    <w:rsid w:val="00D944AB"/>
    <w:rsid w:val="00D951AA"/>
    <w:rsid w:val="00DA12B0"/>
    <w:rsid w:val="00DA1AD9"/>
    <w:rsid w:val="00DA1C91"/>
    <w:rsid w:val="00DA285C"/>
    <w:rsid w:val="00DB235F"/>
    <w:rsid w:val="00DB4CDE"/>
    <w:rsid w:val="00DB54E3"/>
    <w:rsid w:val="00DB743B"/>
    <w:rsid w:val="00DC1115"/>
    <w:rsid w:val="00DC43D3"/>
    <w:rsid w:val="00DC69F5"/>
    <w:rsid w:val="00DC6D42"/>
    <w:rsid w:val="00DD2720"/>
    <w:rsid w:val="00DD4573"/>
    <w:rsid w:val="00DE122A"/>
    <w:rsid w:val="00DE5BDE"/>
    <w:rsid w:val="00DE5EBC"/>
    <w:rsid w:val="00DE75D3"/>
    <w:rsid w:val="00DF13B2"/>
    <w:rsid w:val="00DF2A4C"/>
    <w:rsid w:val="00DF368E"/>
    <w:rsid w:val="00DF4432"/>
    <w:rsid w:val="00DF461A"/>
    <w:rsid w:val="00DF5F55"/>
    <w:rsid w:val="00DF6D6C"/>
    <w:rsid w:val="00E031C0"/>
    <w:rsid w:val="00E04AE4"/>
    <w:rsid w:val="00E1057F"/>
    <w:rsid w:val="00E118D0"/>
    <w:rsid w:val="00E1289D"/>
    <w:rsid w:val="00E14C7A"/>
    <w:rsid w:val="00E15546"/>
    <w:rsid w:val="00E209A9"/>
    <w:rsid w:val="00E259DA"/>
    <w:rsid w:val="00E30FB7"/>
    <w:rsid w:val="00E31A6E"/>
    <w:rsid w:val="00E32F11"/>
    <w:rsid w:val="00E40755"/>
    <w:rsid w:val="00E43B19"/>
    <w:rsid w:val="00E4492B"/>
    <w:rsid w:val="00E45ACE"/>
    <w:rsid w:val="00E53004"/>
    <w:rsid w:val="00E536F2"/>
    <w:rsid w:val="00E60B1A"/>
    <w:rsid w:val="00E61F99"/>
    <w:rsid w:val="00E62A00"/>
    <w:rsid w:val="00E65669"/>
    <w:rsid w:val="00E67B7C"/>
    <w:rsid w:val="00E67FD5"/>
    <w:rsid w:val="00E801BB"/>
    <w:rsid w:val="00E80A75"/>
    <w:rsid w:val="00E8423F"/>
    <w:rsid w:val="00E85BC3"/>
    <w:rsid w:val="00E9596C"/>
    <w:rsid w:val="00E97560"/>
    <w:rsid w:val="00EA0946"/>
    <w:rsid w:val="00EA2EF4"/>
    <w:rsid w:val="00EA662B"/>
    <w:rsid w:val="00EA6965"/>
    <w:rsid w:val="00EA7BBD"/>
    <w:rsid w:val="00EB36C5"/>
    <w:rsid w:val="00EB3CCA"/>
    <w:rsid w:val="00EB4B9D"/>
    <w:rsid w:val="00EC1ABB"/>
    <w:rsid w:val="00EC2FF1"/>
    <w:rsid w:val="00EC632B"/>
    <w:rsid w:val="00EC694D"/>
    <w:rsid w:val="00EC7AC6"/>
    <w:rsid w:val="00ED143E"/>
    <w:rsid w:val="00ED3DA5"/>
    <w:rsid w:val="00ED66E0"/>
    <w:rsid w:val="00ED6C95"/>
    <w:rsid w:val="00EE35CF"/>
    <w:rsid w:val="00EE5647"/>
    <w:rsid w:val="00EE5E84"/>
    <w:rsid w:val="00EF1CB9"/>
    <w:rsid w:val="00EF2A42"/>
    <w:rsid w:val="00EF2B7B"/>
    <w:rsid w:val="00EF48B8"/>
    <w:rsid w:val="00EF4D7D"/>
    <w:rsid w:val="00EF7A55"/>
    <w:rsid w:val="00EF7E13"/>
    <w:rsid w:val="00F0074D"/>
    <w:rsid w:val="00F11B03"/>
    <w:rsid w:val="00F1548A"/>
    <w:rsid w:val="00F15B08"/>
    <w:rsid w:val="00F212F5"/>
    <w:rsid w:val="00F21958"/>
    <w:rsid w:val="00F23951"/>
    <w:rsid w:val="00F23DE4"/>
    <w:rsid w:val="00F2563B"/>
    <w:rsid w:val="00F26DEF"/>
    <w:rsid w:val="00F36BCC"/>
    <w:rsid w:val="00F42C58"/>
    <w:rsid w:val="00F51F0D"/>
    <w:rsid w:val="00F52F20"/>
    <w:rsid w:val="00F5408F"/>
    <w:rsid w:val="00F54C48"/>
    <w:rsid w:val="00F6115E"/>
    <w:rsid w:val="00F72725"/>
    <w:rsid w:val="00F73C74"/>
    <w:rsid w:val="00F751C3"/>
    <w:rsid w:val="00F7597B"/>
    <w:rsid w:val="00F75EAF"/>
    <w:rsid w:val="00F75EE7"/>
    <w:rsid w:val="00F82DEC"/>
    <w:rsid w:val="00F8396E"/>
    <w:rsid w:val="00F842CA"/>
    <w:rsid w:val="00F85574"/>
    <w:rsid w:val="00F86C4C"/>
    <w:rsid w:val="00F87904"/>
    <w:rsid w:val="00F9109A"/>
    <w:rsid w:val="00F962E7"/>
    <w:rsid w:val="00FA1D24"/>
    <w:rsid w:val="00FA2BA8"/>
    <w:rsid w:val="00FA3FD4"/>
    <w:rsid w:val="00FA44B1"/>
    <w:rsid w:val="00FB6D07"/>
    <w:rsid w:val="00FC27D5"/>
    <w:rsid w:val="00FC281D"/>
    <w:rsid w:val="00FC6FAF"/>
    <w:rsid w:val="00FD0CC6"/>
    <w:rsid w:val="00FD29E1"/>
    <w:rsid w:val="00FD4F96"/>
    <w:rsid w:val="00FD5B13"/>
    <w:rsid w:val="00FD71CF"/>
    <w:rsid w:val="00FE086A"/>
    <w:rsid w:val="00FE2544"/>
    <w:rsid w:val="00FF7688"/>
    <w:rsid w:val="00FF7A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1">
      <o:colormru v:ext="edit" colors="#06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t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844"/>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6B2DBF"/>
    <w:pPr>
      <w:keepNext/>
      <w:pageBreakBefore/>
      <w:spacing w:before="120" w:after="120"/>
      <w:ind w:left="720"/>
      <w:jc w:val="left"/>
      <w:outlineLvl w:val="0"/>
    </w:pPr>
    <w:rPr>
      <w:rFonts w:ascii="Calibri" w:hAnsi="Calibri" w:cs="Arial"/>
      <w:b/>
      <w:bCs/>
      <w:color w:val="FFC000"/>
      <w:kern w:val="32"/>
      <w:sz w:val="44"/>
    </w:rPr>
  </w:style>
  <w:style w:type="paragraph" w:styleId="Heading2">
    <w:name w:val="heading 2"/>
    <w:basedOn w:val="Normal"/>
    <w:next w:val="Body"/>
    <w:qFormat/>
    <w:rsid w:val="006B2DBF"/>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rsid w:val="00992844"/>
    <w:pPr>
      <w:pBdr>
        <w:bottom w:val="none" w:sz="0" w:space="0" w:color="auto"/>
      </w:pBdr>
      <w:jc w:val="left"/>
    </w:pPr>
    <w:rPr>
      <w:b w:val="0"/>
    </w:rPr>
  </w:style>
  <w:style w:type="paragraph" w:customStyle="1" w:styleId="HeaderLine">
    <w:name w:val="Header_Line"/>
    <w:basedOn w:val="Normal"/>
    <w:next w:val="Normal"/>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numPr>
        <w:numId w:val="15"/>
      </w:numPr>
    </w:pPr>
    <w:rPr>
      <w:sz w:val="18"/>
    </w:rPr>
  </w:style>
  <w:style w:type="paragraph" w:customStyle="1" w:styleId="ExperienceTitleChar2">
    <w:name w:val="Experience_Title Char 2"/>
    <w:basedOn w:val="ExperienceTitleChar"/>
    <w:autoRedefine/>
    <w:rsid w:val="00F23951"/>
    <w:pPr>
      <w:spacing w:before="0" w:after="0"/>
      <w:ind w:left="0"/>
    </w:pPr>
    <w:rPr>
      <w:i w:val="0"/>
      <w:iCs/>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rsid w:val="00E801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ponsibilitiesBullet">
    <w:name w:val="Responsibilities Bullet"/>
    <w:basedOn w:val="BulletedList1"/>
    <w:qFormat/>
    <w:rsid w:val="009C1105"/>
    <w:pPr>
      <w:numPr>
        <w:numId w:val="17"/>
      </w:numPr>
    </w:pPr>
  </w:style>
  <w:style w:type="paragraph" w:customStyle="1" w:styleId="ProjectDetails">
    <w:name w:val="Project Details"/>
    <w:basedOn w:val="ExperienceTitleChar2"/>
    <w:qFormat/>
    <w:rsid w:val="00F36BCC"/>
    <w:rPr>
      <w:rFonts w:ascii="Calibri" w:hAnsi="Calibri"/>
      <w:b/>
      <w:sz w:val="22"/>
      <w:szCs w:val="22"/>
    </w:rPr>
  </w:style>
  <w:style w:type="paragraph" w:customStyle="1" w:styleId="StyleEducationBlockCalibri11pt">
    <w:name w:val="Style Education_Block + Calibri 11 pt"/>
    <w:basedOn w:val="EducationBlock"/>
    <w:rsid w:val="009C1105"/>
    <w:pPr>
      <w:numPr>
        <w:ilvl w:val="0"/>
        <w:numId w:val="18"/>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 w:type="character" w:styleId="Hyperlink">
    <w:name w:val="Hyperlink"/>
    <w:basedOn w:val="DefaultParagraphFont"/>
    <w:unhideWhenUsed/>
    <w:rsid w:val="006021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844"/>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6B2DBF"/>
    <w:pPr>
      <w:keepNext/>
      <w:pageBreakBefore/>
      <w:spacing w:before="120" w:after="120"/>
      <w:ind w:left="720"/>
      <w:jc w:val="left"/>
      <w:outlineLvl w:val="0"/>
    </w:pPr>
    <w:rPr>
      <w:rFonts w:ascii="Calibri" w:hAnsi="Calibri" w:cs="Arial"/>
      <w:b/>
      <w:bCs/>
      <w:color w:val="FFC000"/>
      <w:kern w:val="32"/>
      <w:sz w:val="44"/>
    </w:rPr>
  </w:style>
  <w:style w:type="paragraph" w:styleId="Heading2">
    <w:name w:val="heading 2"/>
    <w:basedOn w:val="Normal"/>
    <w:next w:val="Body"/>
    <w:qFormat/>
    <w:rsid w:val="006B2DBF"/>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rsid w:val="00992844"/>
    <w:pPr>
      <w:pBdr>
        <w:bottom w:val="none" w:sz="0" w:space="0" w:color="auto"/>
      </w:pBdr>
      <w:jc w:val="left"/>
    </w:pPr>
    <w:rPr>
      <w:b w:val="0"/>
    </w:rPr>
  </w:style>
  <w:style w:type="paragraph" w:customStyle="1" w:styleId="HeaderLine">
    <w:name w:val="Header_Line"/>
    <w:basedOn w:val="Normal"/>
    <w:next w:val="Normal"/>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numPr>
        <w:numId w:val="15"/>
      </w:numPr>
    </w:pPr>
    <w:rPr>
      <w:sz w:val="18"/>
    </w:rPr>
  </w:style>
  <w:style w:type="paragraph" w:customStyle="1" w:styleId="ExperienceTitleChar2">
    <w:name w:val="Experience_Title Char 2"/>
    <w:basedOn w:val="ExperienceTitleChar"/>
    <w:autoRedefine/>
    <w:rsid w:val="00F23951"/>
    <w:pPr>
      <w:spacing w:before="0" w:after="0"/>
      <w:ind w:left="0"/>
    </w:pPr>
    <w:rPr>
      <w:i w:val="0"/>
      <w:iCs/>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rsid w:val="00E80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bilitiesBullet">
    <w:name w:val="Responsibilities Bullet"/>
    <w:basedOn w:val="BulletedList1"/>
    <w:qFormat/>
    <w:rsid w:val="009C1105"/>
    <w:pPr>
      <w:numPr>
        <w:numId w:val="17"/>
      </w:numPr>
    </w:pPr>
  </w:style>
  <w:style w:type="paragraph" w:customStyle="1" w:styleId="ProjectDetails">
    <w:name w:val="Project Details"/>
    <w:basedOn w:val="ExperienceTitleChar2"/>
    <w:qFormat/>
    <w:rsid w:val="00F36BCC"/>
    <w:rPr>
      <w:rFonts w:ascii="Calibri" w:hAnsi="Calibri"/>
      <w:b/>
      <w:sz w:val="22"/>
      <w:szCs w:val="22"/>
    </w:rPr>
  </w:style>
  <w:style w:type="paragraph" w:customStyle="1" w:styleId="StyleEducationBlockCalibri11pt">
    <w:name w:val="Style Education_Block + Calibri 11 pt"/>
    <w:basedOn w:val="EducationBlock"/>
    <w:rsid w:val="009C1105"/>
    <w:pPr>
      <w:numPr>
        <w:ilvl w:val="0"/>
        <w:numId w:val="18"/>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s>
</file>

<file path=word/webSettings.xml><?xml version="1.0" encoding="utf-8"?>
<w:webSettings xmlns:r="http://schemas.openxmlformats.org/officeDocument/2006/relationships" xmlns:w="http://schemas.openxmlformats.org/wordprocessingml/2006/main">
  <w:divs>
    <w:div w:id="73860886">
      <w:bodyDiv w:val="1"/>
      <w:marLeft w:val="0"/>
      <w:marRight w:val="0"/>
      <w:marTop w:val="0"/>
      <w:marBottom w:val="0"/>
      <w:divBdr>
        <w:top w:val="none" w:sz="0" w:space="0" w:color="auto"/>
        <w:left w:val="none" w:sz="0" w:space="0" w:color="auto"/>
        <w:bottom w:val="none" w:sz="0" w:space="0" w:color="auto"/>
        <w:right w:val="none" w:sz="0" w:space="0" w:color="auto"/>
      </w:divBdr>
    </w:div>
    <w:div w:id="198205254">
      <w:bodyDiv w:val="1"/>
      <w:marLeft w:val="0"/>
      <w:marRight w:val="0"/>
      <w:marTop w:val="0"/>
      <w:marBottom w:val="0"/>
      <w:divBdr>
        <w:top w:val="none" w:sz="0" w:space="0" w:color="auto"/>
        <w:left w:val="none" w:sz="0" w:space="0" w:color="auto"/>
        <w:bottom w:val="none" w:sz="0" w:space="0" w:color="auto"/>
        <w:right w:val="none" w:sz="0" w:space="0" w:color="auto"/>
      </w:divBdr>
    </w:div>
    <w:div w:id="201721466">
      <w:bodyDiv w:val="1"/>
      <w:marLeft w:val="0"/>
      <w:marRight w:val="0"/>
      <w:marTop w:val="0"/>
      <w:marBottom w:val="0"/>
      <w:divBdr>
        <w:top w:val="none" w:sz="0" w:space="0" w:color="auto"/>
        <w:left w:val="none" w:sz="0" w:space="0" w:color="auto"/>
        <w:bottom w:val="none" w:sz="0" w:space="0" w:color="auto"/>
        <w:right w:val="none" w:sz="0" w:space="0" w:color="auto"/>
      </w:divBdr>
    </w:div>
    <w:div w:id="204144717">
      <w:bodyDiv w:val="1"/>
      <w:marLeft w:val="0"/>
      <w:marRight w:val="0"/>
      <w:marTop w:val="0"/>
      <w:marBottom w:val="0"/>
      <w:divBdr>
        <w:top w:val="none" w:sz="0" w:space="0" w:color="auto"/>
        <w:left w:val="none" w:sz="0" w:space="0" w:color="auto"/>
        <w:bottom w:val="none" w:sz="0" w:space="0" w:color="auto"/>
        <w:right w:val="none" w:sz="0" w:space="0" w:color="auto"/>
      </w:divBdr>
    </w:div>
    <w:div w:id="230388024">
      <w:bodyDiv w:val="1"/>
      <w:marLeft w:val="0"/>
      <w:marRight w:val="0"/>
      <w:marTop w:val="0"/>
      <w:marBottom w:val="0"/>
      <w:divBdr>
        <w:top w:val="none" w:sz="0" w:space="0" w:color="auto"/>
        <w:left w:val="none" w:sz="0" w:space="0" w:color="auto"/>
        <w:bottom w:val="none" w:sz="0" w:space="0" w:color="auto"/>
        <w:right w:val="none" w:sz="0" w:space="0" w:color="auto"/>
      </w:divBdr>
    </w:div>
    <w:div w:id="267663944">
      <w:bodyDiv w:val="1"/>
      <w:marLeft w:val="0"/>
      <w:marRight w:val="0"/>
      <w:marTop w:val="0"/>
      <w:marBottom w:val="0"/>
      <w:divBdr>
        <w:top w:val="none" w:sz="0" w:space="0" w:color="auto"/>
        <w:left w:val="none" w:sz="0" w:space="0" w:color="auto"/>
        <w:bottom w:val="none" w:sz="0" w:space="0" w:color="auto"/>
        <w:right w:val="none" w:sz="0" w:space="0" w:color="auto"/>
      </w:divBdr>
    </w:div>
    <w:div w:id="272716328">
      <w:bodyDiv w:val="1"/>
      <w:marLeft w:val="0"/>
      <w:marRight w:val="0"/>
      <w:marTop w:val="0"/>
      <w:marBottom w:val="0"/>
      <w:divBdr>
        <w:top w:val="none" w:sz="0" w:space="0" w:color="auto"/>
        <w:left w:val="none" w:sz="0" w:space="0" w:color="auto"/>
        <w:bottom w:val="none" w:sz="0" w:space="0" w:color="auto"/>
        <w:right w:val="none" w:sz="0" w:space="0" w:color="auto"/>
      </w:divBdr>
    </w:div>
    <w:div w:id="299504840">
      <w:bodyDiv w:val="1"/>
      <w:marLeft w:val="0"/>
      <w:marRight w:val="0"/>
      <w:marTop w:val="0"/>
      <w:marBottom w:val="0"/>
      <w:divBdr>
        <w:top w:val="none" w:sz="0" w:space="0" w:color="auto"/>
        <w:left w:val="none" w:sz="0" w:space="0" w:color="auto"/>
        <w:bottom w:val="none" w:sz="0" w:space="0" w:color="auto"/>
        <w:right w:val="none" w:sz="0" w:space="0" w:color="auto"/>
      </w:divBdr>
    </w:div>
    <w:div w:id="318191414">
      <w:bodyDiv w:val="1"/>
      <w:marLeft w:val="0"/>
      <w:marRight w:val="0"/>
      <w:marTop w:val="0"/>
      <w:marBottom w:val="0"/>
      <w:divBdr>
        <w:top w:val="none" w:sz="0" w:space="0" w:color="auto"/>
        <w:left w:val="none" w:sz="0" w:space="0" w:color="auto"/>
        <w:bottom w:val="none" w:sz="0" w:space="0" w:color="auto"/>
        <w:right w:val="none" w:sz="0" w:space="0" w:color="auto"/>
      </w:divBdr>
    </w:div>
    <w:div w:id="332411939">
      <w:bodyDiv w:val="1"/>
      <w:marLeft w:val="0"/>
      <w:marRight w:val="0"/>
      <w:marTop w:val="0"/>
      <w:marBottom w:val="0"/>
      <w:divBdr>
        <w:top w:val="none" w:sz="0" w:space="0" w:color="auto"/>
        <w:left w:val="none" w:sz="0" w:space="0" w:color="auto"/>
        <w:bottom w:val="none" w:sz="0" w:space="0" w:color="auto"/>
        <w:right w:val="none" w:sz="0" w:space="0" w:color="auto"/>
      </w:divBdr>
    </w:div>
    <w:div w:id="333647830">
      <w:bodyDiv w:val="1"/>
      <w:marLeft w:val="0"/>
      <w:marRight w:val="0"/>
      <w:marTop w:val="0"/>
      <w:marBottom w:val="0"/>
      <w:divBdr>
        <w:top w:val="none" w:sz="0" w:space="0" w:color="auto"/>
        <w:left w:val="none" w:sz="0" w:space="0" w:color="auto"/>
        <w:bottom w:val="none" w:sz="0" w:space="0" w:color="auto"/>
        <w:right w:val="none" w:sz="0" w:space="0" w:color="auto"/>
      </w:divBdr>
    </w:div>
    <w:div w:id="369375893">
      <w:bodyDiv w:val="1"/>
      <w:marLeft w:val="0"/>
      <w:marRight w:val="0"/>
      <w:marTop w:val="0"/>
      <w:marBottom w:val="0"/>
      <w:divBdr>
        <w:top w:val="none" w:sz="0" w:space="0" w:color="auto"/>
        <w:left w:val="none" w:sz="0" w:space="0" w:color="auto"/>
        <w:bottom w:val="none" w:sz="0" w:space="0" w:color="auto"/>
        <w:right w:val="none" w:sz="0" w:space="0" w:color="auto"/>
      </w:divBdr>
    </w:div>
    <w:div w:id="397823684">
      <w:bodyDiv w:val="1"/>
      <w:marLeft w:val="0"/>
      <w:marRight w:val="0"/>
      <w:marTop w:val="0"/>
      <w:marBottom w:val="0"/>
      <w:divBdr>
        <w:top w:val="none" w:sz="0" w:space="0" w:color="auto"/>
        <w:left w:val="none" w:sz="0" w:space="0" w:color="auto"/>
        <w:bottom w:val="none" w:sz="0" w:space="0" w:color="auto"/>
        <w:right w:val="none" w:sz="0" w:space="0" w:color="auto"/>
      </w:divBdr>
    </w:div>
    <w:div w:id="404570843">
      <w:bodyDiv w:val="1"/>
      <w:marLeft w:val="0"/>
      <w:marRight w:val="0"/>
      <w:marTop w:val="0"/>
      <w:marBottom w:val="0"/>
      <w:divBdr>
        <w:top w:val="none" w:sz="0" w:space="0" w:color="auto"/>
        <w:left w:val="none" w:sz="0" w:space="0" w:color="auto"/>
        <w:bottom w:val="none" w:sz="0" w:space="0" w:color="auto"/>
        <w:right w:val="none" w:sz="0" w:space="0" w:color="auto"/>
      </w:divBdr>
    </w:div>
    <w:div w:id="432438279">
      <w:bodyDiv w:val="1"/>
      <w:marLeft w:val="0"/>
      <w:marRight w:val="0"/>
      <w:marTop w:val="0"/>
      <w:marBottom w:val="0"/>
      <w:divBdr>
        <w:top w:val="none" w:sz="0" w:space="0" w:color="auto"/>
        <w:left w:val="none" w:sz="0" w:space="0" w:color="auto"/>
        <w:bottom w:val="none" w:sz="0" w:space="0" w:color="auto"/>
        <w:right w:val="none" w:sz="0" w:space="0" w:color="auto"/>
      </w:divBdr>
    </w:div>
    <w:div w:id="471019248">
      <w:bodyDiv w:val="1"/>
      <w:marLeft w:val="0"/>
      <w:marRight w:val="0"/>
      <w:marTop w:val="0"/>
      <w:marBottom w:val="0"/>
      <w:divBdr>
        <w:top w:val="none" w:sz="0" w:space="0" w:color="auto"/>
        <w:left w:val="none" w:sz="0" w:space="0" w:color="auto"/>
        <w:bottom w:val="none" w:sz="0" w:space="0" w:color="auto"/>
        <w:right w:val="none" w:sz="0" w:space="0" w:color="auto"/>
      </w:divBdr>
    </w:div>
    <w:div w:id="475419317">
      <w:bodyDiv w:val="1"/>
      <w:marLeft w:val="0"/>
      <w:marRight w:val="0"/>
      <w:marTop w:val="0"/>
      <w:marBottom w:val="0"/>
      <w:divBdr>
        <w:top w:val="none" w:sz="0" w:space="0" w:color="auto"/>
        <w:left w:val="none" w:sz="0" w:space="0" w:color="auto"/>
        <w:bottom w:val="none" w:sz="0" w:space="0" w:color="auto"/>
        <w:right w:val="none" w:sz="0" w:space="0" w:color="auto"/>
      </w:divBdr>
    </w:div>
    <w:div w:id="501745841">
      <w:bodyDiv w:val="1"/>
      <w:marLeft w:val="0"/>
      <w:marRight w:val="0"/>
      <w:marTop w:val="0"/>
      <w:marBottom w:val="0"/>
      <w:divBdr>
        <w:top w:val="none" w:sz="0" w:space="0" w:color="auto"/>
        <w:left w:val="none" w:sz="0" w:space="0" w:color="auto"/>
        <w:bottom w:val="none" w:sz="0" w:space="0" w:color="auto"/>
        <w:right w:val="none" w:sz="0" w:space="0" w:color="auto"/>
      </w:divBdr>
    </w:div>
    <w:div w:id="510146353">
      <w:bodyDiv w:val="1"/>
      <w:marLeft w:val="0"/>
      <w:marRight w:val="0"/>
      <w:marTop w:val="0"/>
      <w:marBottom w:val="0"/>
      <w:divBdr>
        <w:top w:val="none" w:sz="0" w:space="0" w:color="auto"/>
        <w:left w:val="none" w:sz="0" w:space="0" w:color="auto"/>
        <w:bottom w:val="none" w:sz="0" w:space="0" w:color="auto"/>
        <w:right w:val="none" w:sz="0" w:space="0" w:color="auto"/>
      </w:divBdr>
    </w:div>
    <w:div w:id="584267513">
      <w:bodyDiv w:val="1"/>
      <w:marLeft w:val="0"/>
      <w:marRight w:val="0"/>
      <w:marTop w:val="0"/>
      <w:marBottom w:val="0"/>
      <w:divBdr>
        <w:top w:val="none" w:sz="0" w:space="0" w:color="auto"/>
        <w:left w:val="none" w:sz="0" w:space="0" w:color="auto"/>
        <w:bottom w:val="none" w:sz="0" w:space="0" w:color="auto"/>
        <w:right w:val="none" w:sz="0" w:space="0" w:color="auto"/>
      </w:divBdr>
    </w:div>
    <w:div w:id="591595378">
      <w:bodyDiv w:val="1"/>
      <w:marLeft w:val="0"/>
      <w:marRight w:val="0"/>
      <w:marTop w:val="0"/>
      <w:marBottom w:val="0"/>
      <w:divBdr>
        <w:top w:val="none" w:sz="0" w:space="0" w:color="auto"/>
        <w:left w:val="none" w:sz="0" w:space="0" w:color="auto"/>
        <w:bottom w:val="none" w:sz="0" w:space="0" w:color="auto"/>
        <w:right w:val="none" w:sz="0" w:space="0" w:color="auto"/>
      </w:divBdr>
    </w:div>
    <w:div w:id="612249379">
      <w:bodyDiv w:val="1"/>
      <w:marLeft w:val="0"/>
      <w:marRight w:val="0"/>
      <w:marTop w:val="0"/>
      <w:marBottom w:val="0"/>
      <w:divBdr>
        <w:top w:val="none" w:sz="0" w:space="0" w:color="auto"/>
        <w:left w:val="none" w:sz="0" w:space="0" w:color="auto"/>
        <w:bottom w:val="none" w:sz="0" w:space="0" w:color="auto"/>
        <w:right w:val="none" w:sz="0" w:space="0" w:color="auto"/>
      </w:divBdr>
    </w:div>
    <w:div w:id="646741068">
      <w:bodyDiv w:val="1"/>
      <w:marLeft w:val="0"/>
      <w:marRight w:val="0"/>
      <w:marTop w:val="0"/>
      <w:marBottom w:val="0"/>
      <w:divBdr>
        <w:top w:val="none" w:sz="0" w:space="0" w:color="auto"/>
        <w:left w:val="none" w:sz="0" w:space="0" w:color="auto"/>
        <w:bottom w:val="none" w:sz="0" w:space="0" w:color="auto"/>
        <w:right w:val="none" w:sz="0" w:space="0" w:color="auto"/>
      </w:divBdr>
    </w:div>
    <w:div w:id="657803189">
      <w:bodyDiv w:val="1"/>
      <w:marLeft w:val="0"/>
      <w:marRight w:val="0"/>
      <w:marTop w:val="0"/>
      <w:marBottom w:val="0"/>
      <w:divBdr>
        <w:top w:val="none" w:sz="0" w:space="0" w:color="auto"/>
        <w:left w:val="none" w:sz="0" w:space="0" w:color="auto"/>
        <w:bottom w:val="none" w:sz="0" w:space="0" w:color="auto"/>
        <w:right w:val="none" w:sz="0" w:space="0" w:color="auto"/>
      </w:divBdr>
    </w:div>
    <w:div w:id="661276609">
      <w:bodyDiv w:val="1"/>
      <w:marLeft w:val="0"/>
      <w:marRight w:val="0"/>
      <w:marTop w:val="0"/>
      <w:marBottom w:val="0"/>
      <w:divBdr>
        <w:top w:val="none" w:sz="0" w:space="0" w:color="auto"/>
        <w:left w:val="none" w:sz="0" w:space="0" w:color="auto"/>
        <w:bottom w:val="none" w:sz="0" w:space="0" w:color="auto"/>
        <w:right w:val="none" w:sz="0" w:space="0" w:color="auto"/>
      </w:divBdr>
    </w:div>
    <w:div w:id="672996990">
      <w:bodyDiv w:val="1"/>
      <w:marLeft w:val="0"/>
      <w:marRight w:val="0"/>
      <w:marTop w:val="0"/>
      <w:marBottom w:val="0"/>
      <w:divBdr>
        <w:top w:val="none" w:sz="0" w:space="0" w:color="auto"/>
        <w:left w:val="none" w:sz="0" w:space="0" w:color="auto"/>
        <w:bottom w:val="none" w:sz="0" w:space="0" w:color="auto"/>
        <w:right w:val="none" w:sz="0" w:space="0" w:color="auto"/>
      </w:divBdr>
    </w:div>
    <w:div w:id="675575035">
      <w:bodyDiv w:val="1"/>
      <w:marLeft w:val="0"/>
      <w:marRight w:val="0"/>
      <w:marTop w:val="0"/>
      <w:marBottom w:val="0"/>
      <w:divBdr>
        <w:top w:val="none" w:sz="0" w:space="0" w:color="auto"/>
        <w:left w:val="none" w:sz="0" w:space="0" w:color="auto"/>
        <w:bottom w:val="none" w:sz="0" w:space="0" w:color="auto"/>
        <w:right w:val="none" w:sz="0" w:space="0" w:color="auto"/>
      </w:divBdr>
    </w:div>
    <w:div w:id="686365834">
      <w:bodyDiv w:val="1"/>
      <w:marLeft w:val="0"/>
      <w:marRight w:val="0"/>
      <w:marTop w:val="0"/>
      <w:marBottom w:val="0"/>
      <w:divBdr>
        <w:top w:val="none" w:sz="0" w:space="0" w:color="auto"/>
        <w:left w:val="none" w:sz="0" w:space="0" w:color="auto"/>
        <w:bottom w:val="none" w:sz="0" w:space="0" w:color="auto"/>
        <w:right w:val="none" w:sz="0" w:space="0" w:color="auto"/>
      </w:divBdr>
    </w:div>
    <w:div w:id="714082113">
      <w:bodyDiv w:val="1"/>
      <w:marLeft w:val="0"/>
      <w:marRight w:val="0"/>
      <w:marTop w:val="0"/>
      <w:marBottom w:val="0"/>
      <w:divBdr>
        <w:top w:val="none" w:sz="0" w:space="0" w:color="auto"/>
        <w:left w:val="none" w:sz="0" w:space="0" w:color="auto"/>
        <w:bottom w:val="none" w:sz="0" w:space="0" w:color="auto"/>
        <w:right w:val="none" w:sz="0" w:space="0" w:color="auto"/>
      </w:divBdr>
    </w:div>
    <w:div w:id="747969581">
      <w:bodyDiv w:val="1"/>
      <w:marLeft w:val="0"/>
      <w:marRight w:val="0"/>
      <w:marTop w:val="0"/>
      <w:marBottom w:val="0"/>
      <w:divBdr>
        <w:top w:val="none" w:sz="0" w:space="0" w:color="auto"/>
        <w:left w:val="none" w:sz="0" w:space="0" w:color="auto"/>
        <w:bottom w:val="none" w:sz="0" w:space="0" w:color="auto"/>
        <w:right w:val="none" w:sz="0" w:space="0" w:color="auto"/>
      </w:divBdr>
    </w:div>
    <w:div w:id="758717833">
      <w:bodyDiv w:val="1"/>
      <w:marLeft w:val="0"/>
      <w:marRight w:val="0"/>
      <w:marTop w:val="0"/>
      <w:marBottom w:val="0"/>
      <w:divBdr>
        <w:top w:val="none" w:sz="0" w:space="0" w:color="auto"/>
        <w:left w:val="none" w:sz="0" w:space="0" w:color="auto"/>
        <w:bottom w:val="none" w:sz="0" w:space="0" w:color="auto"/>
        <w:right w:val="none" w:sz="0" w:space="0" w:color="auto"/>
      </w:divBdr>
    </w:div>
    <w:div w:id="767510213">
      <w:bodyDiv w:val="1"/>
      <w:marLeft w:val="0"/>
      <w:marRight w:val="0"/>
      <w:marTop w:val="0"/>
      <w:marBottom w:val="0"/>
      <w:divBdr>
        <w:top w:val="none" w:sz="0" w:space="0" w:color="auto"/>
        <w:left w:val="none" w:sz="0" w:space="0" w:color="auto"/>
        <w:bottom w:val="none" w:sz="0" w:space="0" w:color="auto"/>
        <w:right w:val="none" w:sz="0" w:space="0" w:color="auto"/>
      </w:divBdr>
    </w:div>
    <w:div w:id="817573014">
      <w:bodyDiv w:val="1"/>
      <w:marLeft w:val="0"/>
      <w:marRight w:val="0"/>
      <w:marTop w:val="0"/>
      <w:marBottom w:val="0"/>
      <w:divBdr>
        <w:top w:val="none" w:sz="0" w:space="0" w:color="auto"/>
        <w:left w:val="none" w:sz="0" w:space="0" w:color="auto"/>
        <w:bottom w:val="none" w:sz="0" w:space="0" w:color="auto"/>
        <w:right w:val="none" w:sz="0" w:space="0" w:color="auto"/>
      </w:divBdr>
    </w:div>
    <w:div w:id="853033333">
      <w:bodyDiv w:val="1"/>
      <w:marLeft w:val="0"/>
      <w:marRight w:val="0"/>
      <w:marTop w:val="0"/>
      <w:marBottom w:val="0"/>
      <w:divBdr>
        <w:top w:val="none" w:sz="0" w:space="0" w:color="auto"/>
        <w:left w:val="none" w:sz="0" w:space="0" w:color="auto"/>
        <w:bottom w:val="none" w:sz="0" w:space="0" w:color="auto"/>
        <w:right w:val="none" w:sz="0" w:space="0" w:color="auto"/>
      </w:divBdr>
    </w:div>
    <w:div w:id="874393938">
      <w:bodyDiv w:val="1"/>
      <w:marLeft w:val="0"/>
      <w:marRight w:val="0"/>
      <w:marTop w:val="0"/>
      <w:marBottom w:val="0"/>
      <w:divBdr>
        <w:top w:val="none" w:sz="0" w:space="0" w:color="auto"/>
        <w:left w:val="none" w:sz="0" w:space="0" w:color="auto"/>
        <w:bottom w:val="none" w:sz="0" w:space="0" w:color="auto"/>
        <w:right w:val="none" w:sz="0" w:space="0" w:color="auto"/>
      </w:divBdr>
    </w:div>
    <w:div w:id="931549512">
      <w:bodyDiv w:val="1"/>
      <w:marLeft w:val="0"/>
      <w:marRight w:val="0"/>
      <w:marTop w:val="0"/>
      <w:marBottom w:val="0"/>
      <w:divBdr>
        <w:top w:val="none" w:sz="0" w:space="0" w:color="auto"/>
        <w:left w:val="none" w:sz="0" w:space="0" w:color="auto"/>
        <w:bottom w:val="none" w:sz="0" w:space="0" w:color="auto"/>
        <w:right w:val="none" w:sz="0" w:space="0" w:color="auto"/>
      </w:divBdr>
    </w:div>
    <w:div w:id="970751092">
      <w:bodyDiv w:val="1"/>
      <w:marLeft w:val="0"/>
      <w:marRight w:val="0"/>
      <w:marTop w:val="0"/>
      <w:marBottom w:val="0"/>
      <w:divBdr>
        <w:top w:val="none" w:sz="0" w:space="0" w:color="auto"/>
        <w:left w:val="none" w:sz="0" w:space="0" w:color="auto"/>
        <w:bottom w:val="none" w:sz="0" w:space="0" w:color="auto"/>
        <w:right w:val="none" w:sz="0" w:space="0" w:color="auto"/>
      </w:divBdr>
    </w:div>
    <w:div w:id="1009798140">
      <w:bodyDiv w:val="1"/>
      <w:marLeft w:val="0"/>
      <w:marRight w:val="0"/>
      <w:marTop w:val="0"/>
      <w:marBottom w:val="0"/>
      <w:divBdr>
        <w:top w:val="none" w:sz="0" w:space="0" w:color="auto"/>
        <w:left w:val="none" w:sz="0" w:space="0" w:color="auto"/>
        <w:bottom w:val="none" w:sz="0" w:space="0" w:color="auto"/>
        <w:right w:val="none" w:sz="0" w:space="0" w:color="auto"/>
      </w:divBdr>
    </w:div>
    <w:div w:id="1066418528">
      <w:bodyDiv w:val="1"/>
      <w:marLeft w:val="0"/>
      <w:marRight w:val="0"/>
      <w:marTop w:val="0"/>
      <w:marBottom w:val="0"/>
      <w:divBdr>
        <w:top w:val="none" w:sz="0" w:space="0" w:color="auto"/>
        <w:left w:val="none" w:sz="0" w:space="0" w:color="auto"/>
        <w:bottom w:val="none" w:sz="0" w:space="0" w:color="auto"/>
        <w:right w:val="none" w:sz="0" w:space="0" w:color="auto"/>
      </w:divBdr>
    </w:div>
    <w:div w:id="1076434521">
      <w:bodyDiv w:val="1"/>
      <w:marLeft w:val="0"/>
      <w:marRight w:val="0"/>
      <w:marTop w:val="0"/>
      <w:marBottom w:val="0"/>
      <w:divBdr>
        <w:top w:val="none" w:sz="0" w:space="0" w:color="auto"/>
        <w:left w:val="none" w:sz="0" w:space="0" w:color="auto"/>
        <w:bottom w:val="none" w:sz="0" w:space="0" w:color="auto"/>
        <w:right w:val="none" w:sz="0" w:space="0" w:color="auto"/>
      </w:divBdr>
    </w:div>
    <w:div w:id="1124426425">
      <w:bodyDiv w:val="1"/>
      <w:marLeft w:val="0"/>
      <w:marRight w:val="0"/>
      <w:marTop w:val="0"/>
      <w:marBottom w:val="0"/>
      <w:divBdr>
        <w:top w:val="none" w:sz="0" w:space="0" w:color="auto"/>
        <w:left w:val="none" w:sz="0" w:space="0" w:color="auto"/>
        <w:bottom w:val="none" w:sz="0" w:space="0" w:color="auto"/>
        <w:right w:val="none" w:sz="0" w:space="0" w:color="auto"/>
      </w:divBdr>
    </w:div>
    <w:div w:id="1223908947">
      <w:bodyDiv w:val="1"/>
      <w:marLeft w:val="0"/>
      <w:marRight w:val="0"/>
      <w:marTop w:val="0"/>
      <w:marBottom w:val="0"/>
      <w:divBdr>
        <w:top w:val="none" w:sz="0" w:space="0" w:color="auto"/>
        <w:left w:val="none" w:sz="0" w:space="0" w:color="auto"/>
        <w:bottom w:val="none" w:sz="0" w:space="0" w:color="auto"/>
        <w:right w:val="none" w:sz="0" w:space="0" w:color="auto"/>
      </w:divBdr>
    </w:div>
    <w:div w:id="1259563026">
      <w:bodyDiv w:val="1"/>
      <w:marLeft w:val="0"/>
      <w:marRight w:val="0"/>
      <w:marTop w:val="0"/>
      <w:marBottom w:val="0"/>
      <w:divBdr>
        <w:top w:val="none" w:sz="0" w:space="0" w:color="auto"/>
        <w:left w:val="none" w:sz="0" w:space="0" w:color="auto"/>
        <w:bottom w:val="none" w:sz="0" w:space="0" w:color="auto"/>
        <w:right w:val="none" w:sz="0" w:space="0" w:color="auto"/>
      </w:divBdr>
    </w:div>
    <w:div w:id="1298604206">
      <w:bodyDiv w:val="1"/>
      <w:marLeft w:val="0"/>
      <w:marRight w:val="0"/>
      <w:marTop w:val="0"/>
      <w:marBottom w:val="0"/>
      <w:divBdr>
        <w:top w:val="none" w:sz="0" w:space="0" w:color="auto"/>
        <w:left w:val="none" w:sz="0" w:space="0" w:color="auto"/>
        <w:bottom w:val="none" w:sz="0" w:space="0" w:color="auto"/>
        <w:right w:val="none" w:sz="0" w:space="0" w:color="auto"/>
      </w:divBdr>
    </w:div>
    <w:div w:id="1301768196">
      <w:bodyDiv w:val="1"/>
      <w:marLeft w:val="0"/>
      <w:marRight w:val="0"/>
      <w:marTop w:val="0"/>
      <w:marBottom w:val="0"/>
      <w:divBdr>
        <w:top w:val="none" w:sz="0" w:space="0" w:color="auto"/>
        <w:left w:val="none" w:sz="0" w:space="0" w:color="auto"/>
        <w:bottom w:val="none" w:sz="0" w:space="0" w:color="auto"/>
        <w:right w:val="none" w:sz="0" w:space="0" w:color="auto"/>
      </w:divBdr>
    </w:div>
    <w:div w:id="1422290090">
      <w:bodyDiv w:val="1"/>
      <w:marLeft w:val="0"/>
      <w:marRight w:val="0"/>
      <w:marTop w:val="0"/>
      <w:marBottom w:val="0"/>
      <w:divBdr>
        <w:top w:val="none" w:sz="0" w:space="0" w:color="auto"/>
        <w:left w:val="none" w:sz="0" w:space="0" w:color="auto"/>
        <w:bottom w:val="none" w:sz="0" w:space="0" w:color="auto"/>
        <w:right w:val="none" w:sz="0" w:space="0" w:color="auto"/>
      </w:divBdr>
    </w:div>
    <w:div w:id="1446460531">
      <w:bodyDiv w:val="1"/>
      <w:marLeft w:val="0"/>
      <w:marRight w:val="0"/>
      <w:marTop w:val="0"/>
      <w:marBottom w:val="0"/>
      <w:divBdr>
        <w:top w:val="none" w:sz="0" w:space="0" w:color="auto"/>
        <w:left w:val="none" w:sz="0" w:space="0" w:color="auto"/>
        <w:bottom w:val="none" w:sz="0" w:space="0" w:color="auto"/>
        <w:right w:val="none" w:sz="0" w:space="0" w:color="auto"/>
      </w:divBdr>
    </w:div>
    <w:div w:id="1456555781">
      <w:bodyDiv w:val="1"/>
      <w:marLeft w:val="0"/>
      <w:marRight w:val="0"/>
      <w:marTop w:val="0"/>
      <w:marBottom w:val="0"/>
      <w:divBdr>
        <w:top w:val="none" w:sz="0" w:space="0" w:color="auto"/>
        <w:left w:val="none" w:sz="0" w:space="0" w:color="auto"/>
        <w:bottom w:val="none" w:sz="0" w:space="0" w:color="auto"/>
        <w:right w:val="none" w:sz="0" w:space="0" w:color="auto"/>
      </w:divBdr>
    </w:div>
    <w:div w:id="1483740392">
      <w:bodyDiv w:val="1"/>
      <w:marLeft w:val="0"/>
      <w:marRight w:val="0"/>
      <w:marTop w:val="0"/>
      <w:marBottom w:val="0"/>
      <w:divBdr>
        <w:top w:val="none" w:sz="0" w:space="0" w:color="auto"/>
        <w:left w:val="none" w:sz="0" w:space="0" w:color="auto"/>
        <w:bottom w:val="none" w:sz="0" w:space="0" w:color="auto"/>
        <w:right w:val="none" w:sz="0" w:space="0" w:color="auto"/>
      </w:divBdr>
    </w:div>
    <w:div w:id="1731422836">
      <w:bodyDiv w:val="1"/>
      <w:marLeft w:val="0"/>
      <w:marRight w:val="0"/>
      <w:marTop w:val="0"/>
      <w:marBottom w:val="0"/>
      <w:divBdr>
        <w:top w:val="none" w:sz="0" w:space="0" w:color="auto"/>
        <w:left w:val="none" w:sz="0" w:space="0" w:color="auto"/>
        <w:bottom w:val="none" w:sz="0" w:space="0" w:color="auto"/>
        <w:right w:val="none" w:sz="0" w:space="0" w:color="auto"/>
      </w:divBdr>
    </w:div>
    <w:div w:id="1733389071">
      <w:bodyDiv w:val="1"/>
      <w:marLeft w:val="0"/>
      <w:marRight w:val="0"/>
      <w:marTop w:val="0"/>
      <w:marBottom w:val="0"/>
      <w:divBdr>
        <w:top w:val="none" w:sz="0" w:space="0" w:color="auto"/>
        <w:left w:val="none" w:sz="0" w:space="0" w:color="auto"/>
        <w:bottom w:val="none" w:sz="0" w:space="0" w:color="auto"/>
        <w:right w:val="none" w:sz="0" w:space="0" w:color="auto"/>
      </w:divBdr>
    </w:div>
    <w:div w:id="1741323121">
      <w:bodyDiv w:val="1"/>
      <w:marLeft w:val="0"/>
      <w:marRight w:val="0"/>
      <w:marTop w:val="0"/>
      <w:marBottom w:val="0"/>
      <w:divBdr>
        <w:top w:val="none" w:sz="0" w:space="0" w:color="auto"/>
        <w:left w:val="none" w:sz="0" w:space="0" w:color="auto"/>
        <w:bottom w:val="none" w:sz="0" w:space="0" w:color="auto"/>
        <w:right w:val="none" w:sz="0" w:space="0" w:color="auto"/>
      </w:divBdr>
    </w:div>
    <w:div w:id="1820489645">
      <w:bodyDiv w:val="1"/>
      <w:marLeft w:val="0"/>
      <w:marRight w:val="0"/>
      <w:marTop w:val="0"/>
      <w:marBottom w:val="0"/>
      <w:divBdr>
        <w:top w:val="none" w:sz="0" w:space="0" w:color="auto"/>
        <w:left w:val="none" w:sz="0" w:space="0" w:color="auto"/>
        <w:bottom w:val="none" w:sz="0" w:space="0" w:color="auto"/>
        <w:right w:val="none" w:sz="0" w:space="0" w:color="auto"/>
      </w:divBdr>
    </w:div>
    <w:div w:id="1828396276">
      <w:bodyDiv w:val="1"/>
      <w:marLeft w:val="0"/>
      <w:marRight w:val="0"/>
      <w:marTop w:val="0"/>
      <w:marBottom w:val="0"/>
      <w:divBdr>
        <w:top w:val="none" w:sz="0" w:space="0" w:color="auto"/>
        <w:left w:val="none" w:sz="0" w:space="0" w:color="auto"/>
        <w:bottom w:val="none" w:sz="0" w:space="0" w:color="auto"/>
        <w:right w:val="none" w:sz="0" w:space="0" w:color="auto"/>
      </w:divBdr>
    </w:div>
    <w:div w:id="1860000817">
      <w:bodyDiv w:val="1"/>
      <w:marLeft w:val="0"/>
      <w:marRight w:val="0"/>
      <w:marTop w:val="0"/>
      <w:marBottom w:val="0"/>
      <w:divBdr>
        <w:top w:val="none" w:sz="0" w:space="0" w:color="auto"/>
        <w:left w:val="none" w:sz="0" w:space="0" w:color="auto"/>
        <w:bottom w:val="none" w:sz="0" w:space="0" w:color="auto"/>
        <w:right w:val="none" w:sz="0" w:space="0" w:color="auto"/>
      </w:divBdr>
    </w:div>
    <w:div w:id="2042395847">
      <w:bodyDiv w:val="1"/>
      <w:marLeft w:val="0"/>
      <w:marRight w:val="0"/>
      <w:marTop w:val="0"/>
      <w:marBottom w:val="0"/>
      <w:divBdr>
        <w:top w:val="none" w:sz="0" w:space="0" w:color="auto"/>
        <w:left w:val="none" w:sz="0" w:space="0" w:color="auto"/>
        <w:bottom w:val="none" w:sz="0" w:space="0" w:color="auto"/>
        <w:right w:val="none" w:sz="0" w:space="0" w:color="auto"/>
      </w:divBdr>
    </w:div>
    <w:div w:id="2045328282">
      <w:bodyDiv w:val="1"/>
      <w:marLeft w:val="0"/>
      <w:marRight w:val="0"/>
      <w:marTop w:val="0"/>
      <w:marBottom w:val="0"/>
      <w:divBdr>
        <w:top w:val="none" w:sz="0" w:space="0" w:color="auto"/>
        <w:left w:val="none" w:sz="0" w:space="0" w:color="auto"/>
        <w:bottom w:val="none" w:sz="0" w:space="0" w:color="auto"/>
        <w:right w:val="none" w:sz="0" w:space="0" w:color="auto"/>
      </w:divBdr>
    </w:div>
    <w:div w:id="2063291260">
      <w:bodyDiv w:val="1"/>
      <w:marLeft w:val="0"/>
      <w:marRight w:val="0"/>
      <w:marTop w:val="0"/>
      <w:marBottom w:val="0"/>
      <w:divBdr>
        <w:top w:val="none" w:sz="0" w:space="0" w:color="auto"/>
        <w:left w:val="none" w:sz="0" w:space="0" w:color="auto"/>
        <w:bottom w:val="none" w:sz="0" w:space="0" w:color="auto"/>
        <w:right w:val="none" w:sz="0" w:space="0" w:color="auto"/>
      </w:divBdr>
    </w:div>
    <w:div w:id="2075152871">
      <w:bodyDiv w:val="1"/>
      <w:marLeft w:val="0"/>
      <w:marRight w:val="0"/>
      <w:marTop w:val="0"/>
      <w:marBottom w:val="0"/>
      <w:divBdr>
        <w:top w:val="none" w:sz="0" w:space="0" w:color="auto"/>
        <w:left w:val="none" w:sz="0" w:space="0" w:color="auto"/>
        <w:bottom w:val="none" w:sz="0" w:space="0" w:color="auto"/>
        <w:right w:val="none" w:sz="0" w:space="0" w:color="auto"/>
      </w:divBdr>
    </w:div>
    <w:div w:id="207797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igneshvar.a.s@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7D161B98333947B3D7EFF49CFE22F2" ma:contentTypeVersion="0" ma:contentTypeDescription="Create a new document." ma:contentTypeScope="" ma:versionID="cdf4b6a78de6d1db673e587c5223466b">
  <xsd:schema xmlns:xsd="http://www.w3.org/2001/XMLSchema" xmlns:xs="http://www.w3.org/2001/XMLSchema" xmlns:p="http://schemas.microsoft.com/office/2006/metadata/properties" targetNamespace="http://schemas.microsoft.com/office/2006/metadata/properties" ma:root="true" ma:fieldsID="acad4902c318f6e2cddcfd3af8acfbd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C0173-B249-4455-B990-16F40504B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8FA02F7-CDA5-46A6-901C-A49CD13EC185}">
  <ds:schemaRefs>
    <ds:schemaRef ds:uri="http://schemas.microsoft.com/sharepoint/v3/contenttype/forms"/>
  </ds:schemaRefs>
</ds:datastoreItem>
</file>

<file path=customXml/itemProps3.xml><?xml version="1.0" encoding="utf-8"?>
<ds:datastoreItem xmlns:ds="http://schemas.openxmlformats.org/officeDocument/2006/customXml" ds:itemID="{F18A32FC-4521-462A-B3A7-4981C8B21B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89DD99-2846-4233-8A92-D562E3548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9</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Profile</vt:lpstr>
    </vt:vector>
  </TitlesOfParts>
  <Company>Virtusa Corp</Company>
  <LinksUpToDate>false</LinksUpToDate>
  <CharactersWithSpaces>11674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Virtusa Corp.</dc:creator>
  <cp:lastModifiedBy>vignesh</cp:lastModifiedBy>
  <cp:revision>192</cp:revision>
  <cp:lastPrinted>2004-10-28T08:09:00Z</cp:lastPrinted>
  <dcterms:created xsi:type="dcterms:W3CDTF">2016-01-19T18:04:00Z</dcterms:created>
  <dcterms:modified xsi:type="dcterms:W3CDTF">2018-03-21T21:54:00Z</dcterms:modified>
  <cp:category>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0x010100E17D161B98333947B3D7EFF49CFE22F2</vt:lpwstr>
  </property>
</Properties>
</file>